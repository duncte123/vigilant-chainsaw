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677" w:rsidRPr="005752D9" w:rsidRDefault="00DC5360" w:rsidP="00241677">
      <w:pPr>
        <w:outlineLvl w:val="0"/>
        <w:rPr>
          <w:sz w:val="36"/>
          <w:lang w:val="en-GB"/>
        </w:rPr>
      </w:pPr>
      <w:r w:rsidRPr="005752D9">
        <w:rPr>
          <w:sz w:val="36"/>
          <w:lang w:val="en-GB"/>
        </w:rPr>
        <w:t>Assignment</w:t>
      </w:r>
      <w:r w:rsidR="00241677" w:rsidRPr="005752D9">
        <w:rPr>
          <w:sz w:val="36"/>
          <w:lang w:val="en-GB"/>
        </w:rPr>
        <w:t xml:space="preserve"> </w:t>
      </w:r>
      <w:r w:rsidR="00D25C26">
        <w:rPr>
          <w:sz w:val="36"/>
          <w:lang w:val="en-GB"/>
        </w:rPr>
        <w:t>PHP Guestbook</w:t>
      </w:r>
    </w:p>
    <w:p w:rsidR="00241677" w:rsidRPr="005752D9" w:rsidRDefault="00DC5360" w:rsidP="00241677">
      <w:pPr>
        <w:rPr>
          <w:rFonts w:ascii="Calibri" w:eastAsia="Times New Roman" w:hAnsi="Calibri" w:cs="Times New Roman"/>
          <w:lang w:val="en-GB" w:eastAsia="nl-NL"/>
        </w:rPr>
      </w:pPr>
      <w:r w:rsidRPr="005752D9">
        <w:rPr>
          <w:sz w:val="20"/>
          <w:lang w:val="en-GB"/>
        </w:rPr>
        <w:t>Date</w:t>
      </w:r>
      <w:r w:rsidR="00241677" w:rsidRPr="005752D9">
        <w:rPr>
          <w:sz w:val="20"/>
          <w:lang w:val="en-GB"/>
        </w:rPr>
        <w:tab/>
      </w:r>
      <w:r w:rsidR="00583CA7" w:rsidRPr="005752D9">
        <w:rPr>
          <w:sz w:val="20"/>
          <w:lang w:val="en-GB"/>
        </w:rPr>
        <w:tab/>
      </w:r>
      <w:r w:rsidR="00241677" w:rsidRPr="005752D9">
        <w:rPr>
          <w:sz w:val="20"/>
          <w:lang w:val="en-GB"/>
        </w:rPr>
        <w:t xml:space="preserve">: </w:t>
      </w:r>
      <w:r w:rsidR="00D25C26">
        <w:rPr>
          <w:sz w:val="20"/>
          <w:lang w:val="en-GB"/>
        </w:rPr>
        <w:t xml:space="preserve">February </w:t>
      </w:r>
      <w:r w:rsidR="00904D01">
        <w:rPr>
          <w:sz w:val="20"/>
          <w:lang w:val="en-GB"/>
        </w:rPr>
        <w:t>2018</w:t>
      </w:r>
    </w:p>
    <w:p w:rsidR="000315D3" w:rsidRPr="00692619" w:rsidRDefault="00DC5360" w:rsidP="00241677">
      <w:pPr>
        <w:rPr>
          <w:sz w:val="20"/>
          <w:lang w:val="en-GB"/>
        </w:rPr>
      </w:pPr>
      <w:r w:rsidRPr="005752D9">
        <w:rPr>
          <w:sz w:val="20"/>
          <w:lang w:val="en-GB"/>
        </w:rPr>
        <w:t>By</w:t>
      </w:r>
      <w:r w:rsidR="00241677" w:rsidRPr="005752D9">
        <w:rPr>
          <w:sz w:val="20"/>
          <w:lang w:val="en-GB"/>
        </w:rPr>
        <w:tab/>
      </w:r>
      <w:r w:rsidR="00583CA7" w:rsidRPr="005752D9">
        <w:rPr>
          <w:sz w:val="20"/>
          <w:lang w:val="en-GB"/>
        </w:rPr>
        <w:tab/>
      </w:r>
      <w:r w:rsidR="00241677" w:rsidRPr="005752D9">
        <w:rPr>
          <w:sz w:val="20"/>
          <w:lang w:val="en-GB"/>
        </w:rPr>
        <w:t xml:space="preserve">: </w:t>
      </w:r>
      <w:r w:rsidR="005752D9" w:rsidRPr="005752D9">
        <w:rPr>
          <w:sz w:val="20"/>
          <w:lang w:val="en-GB"/>
        </w:rPr>
        <w:t>Benjamin Porobic (</w:t>
      </w:r>
      <w:hyperlink r:id="rId7" w:history="1">
        <w:r w:rsidR="005752D9" w:rsidRPr="005752D9">
          <w:rPr>
            <w:rStyle w:val="Hyperlink"/>
            <w:color w:val="auto"/>
            <w:sz w:val="20"/>
            <w:lang w:val="en-GB"/>
          </w:rPr>
          <w:t>b.porobic@roc-teraa.nl</w:t>
        </w:r>
      </w:hyperlink>
      <w:r w:rsidR="005752D9" w:rsidRPr="005752D9">
        <w:rPr>
          <w:sz w:val="20"/>
          <w:lang w:val="en-GB"/>
        </w:rPr>
        <w:t>) &amp; Peter Nocker (</w:t>
      </w:r>
      <w:hyperlink r:id="rId8" w:history="1">
        <w:r w:rsidR="000315D3" w:rsidRPr="00A92128">
          <w:rPr>
            <w:rStyle w:val="Hyperlink"/>
            <w:sz w:val="20"/>
            <w:lang w:val="en-GB"/>
          </w:rPr>
          <w:t>p.nocker@roc-teraa.nl</w:t>
        </w:r>
      </w:hyperlink>
      <w:r w:rsidR="005752D9" w:rsidRPr="005752D9">
        <w:rPr>
          <w:sz w:val="20"/>
          <w:lang w:val="en-GB"/>
        </w:rPr>
        <w:t>)</w:t>
      </w:r>
    </w:p>
    <w:p w:rsidR="00583CA7" w:rsidRPr="005752D9" w:rsidRDefault="00DC5360" w:rsidP="00241677">
      <w:pPr>
        <w:rPr>
          <w:sz w:val="20"/>
          <w:lang w:val="en-GB"/>
        </w:rPr>
      </w:pPr>
      <w:r w:rsidRPr="005752D9">
        <w:rPr>
          <w:sz w:val="20"/>
          <w:lang w:val="en-GB"/>
        </w:rPr>
        <w:t>Hours</w:t>
      </w:r>
      <w:r w:rsidR="00635984" w:rsidRPr="005752D9">
        <w:rPr>
          <w:sz w:val="20"/>
          <w:lang w:val="en-GB"/>
        </w:rPr>
        <w:tab/>
      </w:r>
      <w:r w:rsidR="00583CA7" w:rsidRPr="005752D9">
        <w:rPr>
          <w:sz w:val="20"/>
          <w:lang w:val="en-GB"/>
        </w:rPr>
        <w:tab/>
      </w:r>
      <w:r w:rsidR="00635984" w:rsidRPr="005752D9">
        <w:rPr>
          <w:sz w:val="20"/>
          <w:lang w:val="en-GB"/>
        </w:rPr>
        <w:t xml:space="preserve">: </w:t>
      </w:r>
      <w:r w:rsidR="00D25C26">
        <w:rPr>
          <w:sz w:val="20"/>
          <w:lang w:val="en-GB"/>
        </w:rPr>
        <w:t>6</w:t>
      </w:r>
      <w:r w:rsidR="003E4E1D">
        <w:rPr>
          <w:sz w:val="20"/>
          <w:lang w:val="en-GB"/>
        </w:rPr>
        <w:t xml:space="preserve"> hours (4</w:t>
      </w:r>
      <w:r w:rsidR="00D25C26">
        <w:rPr>
          <w:sz w:val="20"/>
          <w:lang w:val="en-GB"/>
        </w:rPr>
        <w:t xml:space="preserve"> weeks, 1</w:t>
      </w:r>
      <w:r w:rsidR="005752D9" w:rsidRPr="005752D9">
        <w:rPr>
          <w:sz w:val="20"/>
          <w:lang w:val="en-GB"/>
        </w:rPr>
        <w:t>.5 hours a week)</w:t>
      </w:r>
    </w:p>
    <w:p w:rsidR="00241677" w:rsidRPr="005752D9" w:rsidRDefault="009A2BA2" w:rsidP="00241677">
      <w:pPr>
        <w:rPr>
          <w:sz w:val="20"/>
          <w:lang w:val="en-GB"/>
        </w:rPr>
      </w:pPr>
      <w:r w:rsidRPr="005752D9">
        <w:rPr>
          <w:sz w:val="20"/>
          <w:lang w:val="en-GB"/>
        </w:rPr>
        <w:t>Assessment</w:t>
      </w:r>
      <w:r w:rsidRPr="005752D9">
        <w:rPr>
          <w:sz w:val="20"/>
          <w:lang w:val="en-GB"/>
        </w:rPr>
        <w:tab/>
        <w:t>: Individual</w:t>
      </w:r>
    </w:p>
    <w:p w:rsidR="005752D9" w:rsidRPr="00C4406D" w:rsidRDefault="005752D9" w:rsidP="00241677">
      <w:pPr>
        <w:rPr>
          <w:lang w:val="en-GB"/>
        </w:rPr>
      </w:pPr>
    </w:p>
    <w:p w:rsidR="00DC5360" w:rsidRPr="00DC5360" w:rsidRDefault="00DC5360" w:rsidP="00DC5360">
      <w:pPr>
        <w:rPr>
          <w:u w:val="single"/>
          <w:lang w:val="en-GB"/>
        </w:rPr>
      </w:pPr>
      <w:r w:rsidRPr="00DC5360">
        <w:rPr>
          <w:u w:val="single"/>
          <w:lang w:val="en-GB"/>
        </w:rPr>
        <w:t>Read the assignment carefully and</w:t>
      </w:r>
      <w:r w:rsidR="00A36C55">
        <w:rPr>
          <w:u w:val="single"/>
          <w:lang w:val="en-GB"/>
        </w:rPr>
        <w:t xml:space="preserve"> ask questions if anything is not clear</w:t>
      </w:r>
      <w:r w:rsidRPr="00DC5360">
        <w:rPr>
          <w:u w:val="single"/>
          <w:lang w:val="en-GB"/>
        </w:rPr>
        <w:t xml:space="preserve">. </w:t>
      </w:r>
    </w:p>
    <w:p w:rsidR="00764AB1" w:rsidRDefault="00DA4304" w:rsidP="00E16C1E">
      <w:pPr>
        <w:pStyle w:val="Kop1"/>
        <w:rPr>
          <w:lang w:val="en-GB"/>
        </w:rPr>
      </w:pPr>
      <w:r>
        <w:rPr>
          <w:lang w:val="en-GB"/>
        </w:rPr>
        <w:t>Introduction</w:t>
      </w:r>
    </w:p>
    <w:p w:rsidR="00F43BDC" w:rsidRDefault="00F43BDC" w:rsidP="00884F00"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3594100</wp:posOffset>
            </wp:positionH>
            <wp:positionV relativeFrom="paragraph">
              <wp:posOffset>80645</wp:posOffset>
            </wp:positionV>
            <wp:extent cx="2534285" cy="944880"/>
            <wp:effectExtent l="0" t="0" r="0" b="7620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4D01">
        <w:t xml:space="preserve">In this course we are going to </w:t>
      </w:r>
      <w:r w:rsidR="00D25C26">
        <w:t>create a guestbook that can be used on a website</w:t>
      </w:r>
      <w:r w:rsidR="00904D01">
        <w:t>.</w:t>
      </w:r>
      <w:r w:rsidR="00D25C26">
        <w:t xml:space="preserve"> </w:t>
      </w:r>
    </w:p>
    <w:p w:rsidR="00942B5B" w:rsidRDefault="00D25C26" w:rsidP="00884F00">
      <w:r>
        <w:t xml:space="preserve">A guestbook is similar to a contact form. The website visitor can leave a message using an HTML form. </w:t>
      </w:r>
      <w:r w:rsidR="00D0497A">
        <w:t>The</w:t>
      </w:r>
      <w:r>
        <w:t xml:space="preserve"> guestbook form </w:t>
      </w:r>
      <w:r w:rsidR="00D0497A">
        <w:t>contains s</w:t>
      </w:r>
      <w:r>
        <w:t>everal form fields</w:t>
      </w:r>
      <w:r w:rsidR="00D0497A">
        <w:t xml:space="preserve"> for the user to fill in</w:t>
      </w:r>
      <w:r>
        <w:t>:</w:t>
      </w:r>
    </w:p>
    <w:p w:rsidR="00D25C26" w:rsidRDefault="00D25C26" w:rsidP="00D25C26">
      <w:pPr>
        <w:pStyle w:val="Lijstalinea"/>
        <w:numPr>
          <w:ilvl w:val="0"/>
          <w:numId w:val="27"/>
        </w:numPr>
      </w:pPr>
      <w:r>
        <w:t>First name</w:t>
      </w:r>
      <w:r w:rsidR="00D0497A">
        <w:t xml:space="preserve"> *</w:t>
      </w:r>
    </w:p>
    <w:p w:rsidR="00D25C26" w:rsidRDefault="00D25C26" w:rsidP="00D25C26">
      <w:pPr>
        <w:pStyle w:val="Lijstalinea"/>
        <w:numPr>
          <w:ilvl w:val="0"/>
          <w:numId w:val="27"/>
        </w:numPr>
      </w:pPr>
      <w:r>
        <w:t>Insertion</w:t>
      </w:r>
    </w:p>
    <w:p w:rsidR="00D25C26" w:rsidRDefault="00D25C26" w:rsidP="00D25C26">
      <w:pPr>
        <w:pStyle w:val="Lijstalinea"/>
        <w:numPr>
          <w:ilvl w:val="0"/>
          <w:numId w:val="27"/>
        </w:numPr>
      </w:pPr>
      <w:r>
        <w:t>Last name</w:t>
      </w:r>
      <w:r w:rsidR="00D0497A">
        <w:t xml:space="preserve"> *</w:t>
      </w:r>
    </w:p>
    <w:p w:rsidR="00D25C26" w:rsidRDefault="00D25C26" w:rsidP="00D25C26">
      <w:pPr>
        <w:pStyle w:val="Lijstalinea"/>
        <w:numPr>
          <w:ilvl w:val="0"/>
          <w:numId w:val="27"/>
        </w:numPr>
      </w:pPr>
      <w:r>
        <w:t>Email address</w:t>
      </w:r>
      <w:r w:rsidR="00D0497A">
        <w:t xml:space="preserve"> *</w:t>
      </w:r>
    </w:p>
    <w:p w:rsidR="00D25C26" w:rsidRDefault="00D25C26" w:rsidP="00D25C26">
      <w:pPr>
        <w:pStyle w:val="Lijstalinea"/>
        <w:numPr>
          <w:ilvl w:val="0"/>
          <w:numId w:val="27"/>
        </w:numPr>
      </w:pPr>
      <w:r>
        <w:t>Website address</w:t>
      </w:r>
    </w:p>
    <w:p w:rsidR="00D25C26" w:rsidRDefault="00D0497A" w:rsidP="00D25C26">
      <w:pPr>
        <w:pStyle w:val="Lijstalinea"/>
        <w:numPr>
          <w:ilvl w:val="0"/>
          <w:numId w:val="27"/>
        </w:numPr>
      </w:pPr>
      <w:r>
        <w:t>Message *</w:t>
      </w:r>
    </w:p>
    <w:p w:rsidR="00F43BDC" w:rsidRDefault="00F43BDC" w:rsidP="00D25C26">
      <w:pPr>
        <w:pStyle w:val="Lijstalinea"/>
        <w:numPr>
          <w:ilvl w:val="0"/>
          <w:numId w:val="27"/>
        </w:numPr>
      </w:pPr>
      <w:r>
        <w:t>Captcha *</w:t>
      </w:r>
    </w:p>
    <w:p w:rsidR="00D25C26" w:rsidRDefault="00D25C26" w:rsidP="00884F00"/>
    <w:p w:rsidR="00AD421A" w:rsidRDefault="00D0497A" w:rsidP="00884F00">
      <w:r>
        <w:t>Fields marked with an * mean that these fields have to be filled in by the user</w:t>
      </w:r>
      <w:r w:rsidR="00480B8A">
        <w:t xml:space="preserve"> (</w:t>
      </w:r>
      <w:r w:rsidR="00480B8A">
        <w:rPr>
          <w:rStyle w:val="deel4"/>
        </w:rPr>
        <w:t>mandatory</w:t>
      </w:r>
      <w:r w:rsidR="00480B8A">
        <w:rPr>
          <w:rStyle w:val="deel4"/>
        </w:rPr>
        <w:t>)</w:t>
      </w:r>
      <w:r>
        <w:t>.</w:t>
      </w:r>
    </w:p>
    <w:p w:rsidR="00D0497A" w:rsidRDefault="00D0497A" w:rsidP="00884F00"/>
    <w:p w:rsidR="00D0497A" w:rsidRDefault="00D0497A" w:rsidP="00D0497A">
      <w:r>
        <w:t>All new entries must be stored in a database.</w:t>
      </w:r>
    </w:p>
    <w:p w:rsidR="00D0497A" w:rsidRDefault="00D0497A" w:rsidP="00884F00"/>
    <w:p w:rsidR="00D0497A" w:rsidRDefault="00D0497A" w:rsidP="00884F00">
      <w:r>
        <w:t>All new entries must be checked by PHP. This means that when a particular field like ‘last name’ (*) is not filled in by the user</w:t>
      </w:r>
      <w:r w:rsidR="00D2564C">
        <w:t>,</w:t>
      </w:r>
      <w:r>
        <w:t xml:space="preserve"> PHP must print</w:t>
      </w:r>
      <w:r w:rsidR="00D2564C">
        <w:t xml:space="preserve"> / return</w:t>
      </w:r>
      <w:r>
        <w:t xml:space="preserve"> a message </w:t>
      </w:r>
      <w:r w:rsidR="00D2564C">
        <w:t>and so</w:t>
      </w:r>
      <w:r>
        <w:t xml:space="preserve"> no data will be stored in the database</w:t>
      </w:r>
      <w:r w:rsidR="00D2564C">
        <w:t xml:space="preserve"> then</w:t>
      </w:r>
      <w:r>
        <w:t>.</w:t>
      </w:r>
    </w:p>
    <w:p w:rsidR="00D2564C" w:rsidRDefault="00D2564C" w:rsidP="00884F00">
      <w:r>
        <w:t>Only when all mandatory fields are filled in the message will be stored.</w:t>
      </w:r>
    </w:p>
    <w:p w:rsidR="00D25C26" w:rsidRPr="004239F3" w:rsidRDefault="00D25C26" w:rsidP="00884F00"/>
    <w:p w:rsidR="00DC5360" w:rsidRPr="006B2E36" w:rsidRDefault="00DC6333" w:rsidP="00E16C1E">
      <w:pPr>
        <w:pStyle w:val="Kop1"/>
        <w:rPr>
          <w:rFonts w:eastAsia="Times New Roman"/>
          <w:lang w:val="en-GB" w:eastAsia="nl-NL"/>
        </w:rPr>
      </w:pPr>
      <w:r w:rsidRPr="00DA4304">
        <w:rPr>
          <w:rFonts w:eastAsia="Times New Roman"/>
          <w:lang w:val="en-GB" w:eastAsia="nl-NL"/>
        </w:rPr>
        <w:t>Prior knowledge</w:t>
      </w:r>
      <w:r w:rsidR="009A2BA2">
        <w:rPr>
          <w:rFonts w:eastAsia="Times New Roman"/>
          <w:lang w:val="en-GB" w:eastAsia="nl-NL"/>
        </w:rPr>
        <w:t xml:space="preserve"> &amp;</w:t>
      </w:r>
      <w:r w:rsidRPr="00DA4304">
        <w:rPr>
          <w:rFonts w:eastAsia="Times New Roman"/>
          <w:lang w:val="en-GB" w:eastAsia="nl-NL"/>
        </w:rPr>
        <w:t xml:space="preserve"> </w:t>
      </w:r>
      <w:r w:rsidR="009A2BA2">
        <w:rPr>
          <w:rFonts w:eastAsia="Times New Roman"/>
          <w:lang w:val="en-GB" w:eastAsia="nl-NL"/>
        </w:rPr>
        <w:t>e</w:t>
      </w:r>
      <w:r w:rsidR="00DC5360" w:rsidRPr="00DA4304">
        <w:rPr>
          <w:rFonts w:eastAsia="Times New Roman"/>
          <w:lang w:val="en-GB" w:eastAsia="nl-NL"/>
        </w:rPr>
        <w:t>xamples</w:t>
      </w:r>
      <w:r w:rsidR="007C2CFD" w:rsidRPr="00DA4304">
        <w:rPr>
          <w:rFonts w:eastAsia="Times New Roman"/>
          <w:lang w:val="en-GB" w:eastAsia="nl-NL"/>
        </w:rPr>
        <w:t xml:space="preserve"> </w:t>
      </w:r>
    </w:p>
    <w:p w:rsidR="00B94315" w:rsidRDefault="00B94315" w:rsidP="00DC5360">
      <w:pPr>
        <w:spacing w:line="240" w:lineRule="atLeast"/>
        <w:rPr>
          <w:rFonts w:ascii="Calibri" w:eastAsia="Times New Roman" w:hAnsi="Calibri" w:cs="Times New Roman"/>
          <w:lang w:val="en-GB" w:eastAsia="nl-NL"/>
        </w:rPr>
      </w:pPr>
      <w:r>
        <w:rPr>
          <w:rFonts w:ascii="Calibri" w:eastAsia="Times New Roman" w:hAnsi="Calibri" w:cs="Times New Roman"/>
          <w:lang w:val="en-GB" w:eastAsia="nl-NL"/>
        </w:rPr>
        <w:t xml:space="preserve">To successfully complete this </w:t>
      </w:r>
      <w:r w:rsidR="007345B9">
        <w:rPr>
          <w:rFonts w:ascii="Calibri" w:eastAsia="Times New Roman" w:hAnsi="Calibri" w:cs="Times New Roman"/>
          <w:lang w:val="en-GB" w:eastAsia="nl-NL"/>
        </w:rPr>
        <w:t>assignment,</w:t>
      </w:r>
      <w:r>
        <w:rPr>
          <w:rFonts w:ascii="Calibri" w:eastAsia="Times New Roman" w:hAnsi="Calibri" w:cs="Times New Roman"/>
          <w:lang w:val="en-GB" w:eastAsia="nl-NL"/>
        </w:rPr>
        <w:t xml:space="preserve"> it is necessary to have </w:t>
      </w:r>
      <w:r w:rsidR="007333F2">
        <w:rPr>
          <w:rFonts w:ascii="Calibri" w:eastAsia="Times New Roman" w:hAnsi="Calibri" w:cs="Times New Roman"/>
          <w:lang w:val="en-GB" w:eastAsia="nl-NL"/>
        </w:rPr>
        <w:t>an</w:t>
      </w:r>
      <w:r>
        <w:rPr>
          <w:rFonts w:ascii="Calibri" w:eastAsia="Times New Roman" w:hAnsi="Calibri" w:cs="Times New Roman"/>
          <w:lang w:val="en-GB" w:eastAsia="nl-NL"/>
        </w:rPr>
        <w:t xml:space="preserve"> </w:t>
      </w:r>
      <w:r w:rsidR="005C24B2">
        <w:rPr>
          <w:rFonts w:ascii="Calibri" w:eastAsia="Times New Roman" w:hAnsi="Calibri" w:cs="Times New Roman"/>
          <w:lang w:val="en-GB" w:eastAsia="nl-NL"/>
        </w:rPr>
        <w:t xml:space="preserve">understanding of </w:t>
      </w:r>
      <w:r w:rsidR="00A83CE3">
        <w:rPr>
          <w:rFonts w:ascii="Calibri" w:eastAsia="Times New Roman" w:hAnsi="Calibri" w:cs="Times New Roman"/>
          <w:lang w:val="en-GB" w:eastAsia="nl-NL"/>
        </w:rPr>
        <w:t>PHP</w:t>
      </w:r>
      <w:r w:rsidR="00FF3EF1">
        <w:rPr>
          <w:rFonts w:ascii="Calibri" w:eastAsia="Times New Roman" w:hAnsi="Calibri" w:cs="Times New Roman"/>
          <w:lang w:val="en-GB" w:eastAsia="nl-NL"/>
        </w:rPr>
        <w:t>, SQL</w:t>
      </w:r>
      <w:r w:rsidR="00A83CE3">
        <w:rPr>
          <w:rFonts w:ascii="Calibri" w:eastAsia="Times New Roman" w:hAnsi="Calibri" w:cs="Times New Roman"/>
          <w:lang w:val="en-GB" w:eastAsia="nl-NL"/>
        </w:rPr>
        <w:t>, HTML, CSS</w:t>
      </w:r>
      <w:r>
        <w:rPr>
          <w:rFonts w:ascii="Calibri" w:eastAsia="Times New Roman" w:hAnsi="Calibri" w:cs="Times New Roman"/>
          <w:lang w:val="en-GB" w:eastAsia="nl-NL"/>
        </w:rPr>
        <w:t>.</w:t>
      </w:r>
      <w:r w:rsidR="00A83CE3">
        <w:rPr>
          <w:rFonts w:ascii="Calibri" w:eastAsia="Times New Roman" w:hAnsi="Calibri" w:cs="Times New Roman"/>
          <w:lang w:val="en-GB" w:eastAsia="nl-NL"/>
        </w:rPr>
        <w:t xml:space="preserve"> To add extra functionalities JS can be used for fancy form-validation (on top of PHP server side form-validation)</w:t>
      </w:r>
      <w:r w:rsidR="00FF3EF1">
        <w:rPr>
          <w:rFonts w:ascii="Calibri" w:eastAsia="Times New Roman" w:hAnsi="Calibri" w:cs="Times New Roman"/>
          <w:lang w:val="en-GB" w:eastAsia="nl-NL"/>
        </w:rPr>
        <w:t>.</w:t>
      </w:r>
    </w:p>
    <w:p w:rsidR="00E16C1E" w:rsidRPr="00E16C1E" w:rsidRDefault="00E16C1E" w:rsidP="00E16C1E">
      <w:pPr>
        <w:pStyle w:val="Kop1"/>
        <w:rPr>
          <w:rFonts w:eastAsia="Times New Roman"/>
          <w:lang w:val="en-GB" w:eastAsia="nl-NL"/>
        </w:rPr>
      </w:pPr>
      <w:r>
        <w:rPr>
          <w:rFonts w:eastAsia="Times New Roman"/>
          <w:lang w:val="en-GB" w:eastAsia="nl-NL"/>
        </w:rPr>
        <w:t>Requirements (MoSCoW)</w:t>
      </w:r>
    </w:p>
    <w:p w:rsidR="00590A44" w:rsidRDefault="00A468ED" w:rsidP="00E16C1E">
      <w:pPr>
        <w:pStyle w:val="Kop2"/>
        <w:rPr>
          <w:rFonts w:eastAsia="Times New Roman"/>
          <w:lang w:val="en-GB" w:eastAsia="nl-NL"/>
        </w:rPr>
      </w:pPr>
      <w:r>
        <w:rPr>
          <w:rFonts w:eastAsia="Times New Roman"/>
          <w:lang w:val="en-GB" w:eastAsia="nl-NL"/>
        </w:rPr>
        <w:t>Must</w:t>
      </w:r>
      <w:r w:rsidR="002C4F38">
        <w:rPr>
          <w:rFonts w:eastAsia="Times New Roman"/>
          <w:lang w:val="en-GB" w:eastAsia="nl-NL"/>
        </w:rPr>
        <w:br/>
        <w:t>5,5</w:t>
      </w:r>
    </w:p>
    <w:p w:rsidR="00D2564C" w:rsidRDefault="00FB5602" w:rsidP="00423500">
      <w:pPr>
        <w:pStyle w:val="Lijstalinea"/>
        <w:numPr>
          <w:ilvl w:val="0"/>
          <w:numId w:val="14"/>
        </w:numPr>
        <w:spacing w:line="240" w:lineRule="atLeast"/>
        <w:rPr>
          <w:rFonts w:ascii="Calibri" w:eastAsia="Times New Roman" w:hAnsi="Calibri" w:cs="Times New Roman"/>
          <w:szCs w:val="20"/>
          <w:lang w:val="en-GB" w:eastAsia="nl-NL"/>
        </w:rPr>
      </w:pPr>
      <w:r>
        <w:rPr>
          <w:rFonts w:ascii="Calibri" w:eastAsia="Times New Roman" w:hAnsi="Calibri" w:cs="Times New Roman"/>
          <w:szCs w:val="20"/>
          <w:lang w:val="en-GB" w:eastAsia="nl-NL"/>
        </w:rPr>
        <w:t>Project is handed in properly</w:t>
      </w:r>
    </w:p>
    <w:p w:rsidR="00FB5602" w:rsidRDefault="00FB5602" w:rsidP="00FB5602">
      <w:pPr>
        <w:pStyle w:val="Lijstalinea"/>
        <w:numPr>
          <w:ilvl w:val="1"/>
          <w:numId w:val="14"/>
        </w:numPr>
        <w:spacing w:line="240" w:lineRule="atLeast"/>
        <w:rPr>
          <w:rFonts w:ascii="Calibri" w:eastAsia="Times New Roman" w:hAnsi="Calibri" w:cs="Times New Roman"/>
          <w:szCs w:val="20"/>
          <w:lang w:val="en-GB" w:eastAsia="nl-NL"/>
        </w:rPr>
      </w:pPr>
      <w:r>
        <w:rPr>
          <w:rFonts w:ascii="Calibri" w:eastAsia="Times New Roman" w:hAnsi="Calibri" w:cs="Times New Roman"/>
          <w:szCs w:val="20"/>
          <w:lang w:val="en-GB" w:eastAsia="nl-NL"/>
        </w:rPr>
        <w:t>Deadline 01-03-2018</w:t>
      </w:r>
    </w:p>
    <w:p w:rsidR="00FB5602" w:rsidRDefault="00FB5602" w:rsidP="00FB5602">
      <w:pPr>
        <w:pStyle w:val="Lijstalinea"/>
        <w:numPr>
          <w:ilvl w:val="1"/>
          <w:numId w:val="14"/>
        </w:numPr>
        <w:spacing w:line="240" w:lineRule="atLeast"/>
        <w:rPr>
          <w:rFonts w:ascii="Calibri" w:eastAsia="Times New Roman" w:hAnsi="Calibri" w:cs="Times New Roman"/>
          <w:szCs w:val="20"/>
          <w:lang w:val="en-GB" w:eastAsia="nl-NL"/>
        </w:rPr>
      </w:pPr>
      <w:r>
        <w:rPr>
          <w:rFonts w:ascii="Calibri" w:eastAsia="Times New Roman" w:hAnsi="Calibri" w:cs="Times New Roman"/>
          <w:szCs w:val="20"/>
          <w:lang w:val="en-GB" w:eastAsia="nl-NL"/>
        </w:rPr>
        <w:t>File type : 7Z or RAR</w:t>
      </w:r>
    </w:p>
    <w:p w:rsidR="00FB5602" w:rsidRDefault="00FB5602" w:rsidP="00FB5602">
      <w:pPr>
        <w:pStyle w:val="Lijstalinea"/>
        <w:numPr>
          <w:ilvl w:val="1"/>
          <w:numId w:val="14"/>
        </w:numPr>
        <w:spacing w:line="240" w:lineRule="atLeast"/>
        <w:rPr>
          <w:rFonts w:ascii="Calibri" w:eastAsia="Times New Roman" w:hAnsi="Calibri" w:cs="Times New Roman"/>
          <w:szCs w:val="20"/>
          <w:lang w:val="en-GB" w:eastAsia="nl-NL"/>
        </w:rPr>
      </w:pPr>
      <w:r>
        <w:rPr>
          <w:rFonts w:ascii="Calibri" w:eastAsia="Times New Roman" w:hAnsi="Calibri" w:cs="Times New Roman"/>
          <w:szCs w:val="20"/>
          <w:lang w:val="en-GB" w:eastAsia="nl-NL"/>
        </w:rPr>
        <w:t>File name consists of students Lastname</w:t>
      </w:r>
    </w:p>
    <w:p w:rsidR="00FB5602" w:rsidRDefault="00FB5602" w:rsidP="00FB5602">
      <w:pPr>
        <w:pStyle w:val="Lijstalinea"/>
        <w:numPr>
          <w:ilvl w:val="1"/>
          <w:numId w:val="14"/>
        </w:numPr>
        <w:spacing w:line="240" w:lineRule="atLeast"/>
        <w:rPr>
          <w:rFonts w:ascii="Calibri" w:eastAsia="Times New Roman" w:hAnsi="Calibri" w:cs="Times New Roman"/>
          <w:szCs w:val="20"/>
          <w:lang w:val="en-GB" w:eastAsia="nl-NL"/>
        </w:rPr>
      </w:pPr>
      <w:r>
        <w:rPr>
          <w:rFonts w:ascii="Calibri" w:eastAsia="Times New Roman" w:hAnsi="Calibri" w:cs="Times New Roman"/>
          <w:szCs w:val="20"/>
          <w:lang w:val="en-GB" w:eastAsia="nl-NL"/>
        </w:rPr>
        <w:t>File size &lt; 1MB</w:t>
      </w:r>
    </w:p>
    <w:p w:rsidR="00423500" w:rsidRDefault="00A83CE3" w:rsidP="00423500">
      <w:pPr>
        <w:pStyle w:val="Lijstalinea"/>
        <w:numPr>
          <w:ilvl w:val="0"/>
          <w:numId w:val="14"/>
        </w:numPr>
        <w:spacing w:line="240" w:lineRule="atLeast"/>
        <w:rPr>
          <w:rFonts w:ascii="Calibri" w:eastAsia="Times New Roman" w:hAnsi="Calibri" w:cs="Times New Roman"/>
          <w:szCs w:val="20"/>
          <w:lang w:val="en-GB" w:eastAsia="nl-NL"/>
        </w:rPr>
      </w:pPr>
      <w:r>
        <w:rPr>
          <w:rFonts w:ascii="Calibri" w:eastAsia="Times New Roman" w:hAnsi="Calibri" w:cs="Times New Roman"/>
          <w:szCs w:val="20"/>
          <w:lang w:val="en-GB" w:eastAsia="nl-NL"/>
        </w:rPr>
        <w:t xml:space="preserve">Project contains a webpage with an HTML </w:t>
      </w:r>
      <w:r w:rsidR="00480B8A">
        <w:rPr>
          <w:rFonts w:ascii="Calibri" w:eastAsia="Times New Roman" w:hAnsi="Calibri" w:cs="Times New Roman"/>
          <w:szCs w:val="20"/>
          <w:lang w:val="en-GB" w:eastAsia="nl-NL"/>
        </w:rPr>
        <w:t xml:space="preserve">guestbook </w:t>
      </w:r>
      <w:r>
        <w:rPr>
          <w:rFonts w:ascii="Calibri" w:eastAsia="Times New Roman" w:hAnsi="Calibri" w:cs="Times New Roman"/>
          <w:szCs w:val="20"/>
          <w:lang w:val="en-GB" w:eastAsia="nl-NL"/>
        </w:rPr>
        <w:t>form</w:t>
      </w:r>
    </w:p>
    <w:p w:rsidR="00FF3EF1" w:rsidRDefault="00FF3EF1" w:rsidP="00FF3EF1">
      <w:pPr>
        <w:pStyle w:val="Lijstalinea"/>
        <w:numPr>
          <w:ilvl w:val="0"/>
          <w:numId w:val="14"/>
        </w:numPr>
        <w:rPr>
          <w:lang w:val="en-GB" w:eastAsia="nl-NL"/>
        </w:rPr>
      </w:pPr>
      <w:r>
        <w:rPr>
          <w:lang w:val="en-GB" w:eastAsia="nl-NL"/>
        </w:rPr>
        <w:t>This guestbook is a single page</w:t>
      </w:r>
      <w:r>
        <w:rPr>
          <w:lang w:val="en-GB" w:eastAsia="nl-NL"/>
        </w:rPr>
        <w:t xml:space="preserve"> project which means that the visitor stays on the same page</w:t>
      </w:r>
    </w:p>
    <w:p w:rsidR="00FF3EF1" w:rsidRPr="00FF3EF1" w:rsidRDefault="00FF3EF1" w:rsidP="00FF3EF1">
      <w:pPr>
        <w:pStyle w:val="Lijstalinea"/>
        <w:numPr>
          <w:ilvl w:val="0"/>
          <w:numId w:val="14"/>
        </w:numPr>
        <w:rPr>
          <w:lang w:val="en-GB" w:eastAsia="nl-NL"/>
        </w:rPr>
      </w:pPr>
      <w:r>
        <w:rPr>
          <w:lang w:val="en-GB" w:eastAsia="nl-NL"/>
        </w:rPr>
        <w:t>Other PHP files are included (for example database)</w:t>
      </w:r>
    </w:p>
    <w:p w:rsidR="00A83CE3" w:rsidRDefault="00A83CE3" w:rsidP="00423500">
      <w:pPr>
        <w:pStyle w:val="Lijstalinea"/>
        <w:numPr>
          <w:ilvl w:val="0"/>
          <w:numId w:val="14"/>
        </w:numPr>
        <w:spacing w:line="240" w:lineRule="atLeast"/>
        <w:rPr>
          <w:rFonts w:ascii="Calibri" w:eastAsia="Times New Roman" w:hAnsi="Calibri" w:cs="Times New Roman"/>
          <w:szCs w:val="20"/>
          <w:lang w:val="en-GB" w:eastAsia="nl-NL"/>
        </w:rPr>
      </w:pPr>
      <w:r>
        <w:rPr>
          <w:rFonts w:ascii="Calibri" w:eastAsia="Times New Roman" w:hAnsi="Calibri" w:cs="Times New Roman"/>
          <w:szCs w:val="20"/>
          <w:lang w:val="en-GB" w:eastAsia="nl-NL"/>
        </w:rPr>
        <w:t>The webpage has meta info</w:t>
      </w:r>
      <w:r w:rsidR="00480B8A">
        <w:rPr>
          <w:rFonts w:ascii="Calibri" w:eastAsia="Times New Roman" w:hAnsi="Calibri" w:cs="Times New Roman"/>
          <w:szCs w:val="20"/>
          <w:lang w:val="en-GB" w:eastAsia="nl-NL"/>
        </w:rPr>
        <w:t xml:space="preserve"> (head section)</w:t>
      </w:r>
    </w:p>
    <w:p w:rsidR="00A83CE3" w:rsidRDefault="00A83CE3" w:rsidP="00A83CE3">
      <w:pPr>
        <w:pStyle w:val="Lijstalinea"/>
        <w:numPr>
          <w:ilvl w:val="1"/>
          <w:numId w:val="14"/>
        </w:numPr>
        <w:spacing w:line="240" w:lineRule="atLeast"/>
        <w:rPr>
          <w:rFonts w:ascii="Calibri" w:eastAsia="Times New Roman" w:hAnsi="Calibri" w:cs="Times New Roman"/>
          <w:szCs w:val="20"/>
          <w:lang w:val="en-GB" w:eastAsia="nl-NL"/>
        </w:rPr>
      </w:pPr>
      <w:r>
        <w:rPr>
          <w:rFonts w:ascii="Calibri" w:eastAsia="Times New Roman" w:hAnsi="Calibri" w:cs="Times New Roman"/>
          <w:szCs w:val="20"/>
          <w:lang w:val="en-GB" w:eastAsia="nl-NL"/>
        </w:rPr>
        <w:lastRenderedPageBreak/>
        <w:t>Keywords</w:t>
      </w:r>
    </w:p>
    <w:p w:rsidR="00A83CE3" w:rsidRDefault="00A83CE3" w:rsidP="00A83CE3">
      <w:pPr>
        <w:pStyle w:val="Lijstalinea"/>
        <w:numPr>
          <w:ilvl w:val="1"/>
          <w:numId w:val="14"/>
        </w:numPr>
        <w:spacing w:line="240" w:lineRule="atLeast"/>
        <w:rPr>
          <w:rFonts w:ascii="Calibri" w:eastAsia="Times New Roman" w:hAnsi="Calibri" w:cs="Times New Roman"/>
          <w:szCs w:val="20"/>
          <w:lang w:val="en-GB" w:eastAsia="nl-NL"/>
        </w:rPr>
      </w:pPr>
      <w:r>
        <w:rPr>
          <w:rFonts w:ascii="Calibri" w:eastAsia="Times New Roman" w:hAnsi="Calibri" w:cs="Times New Roman"/>
          <w:szCs w:val="20"/>
          <w:lang w:val="en-GB" w:eastAsia="nl-NL"/>
        </w:rPr>
        <w:t>Description</w:t>
      </w:r>
    </w:p>
    <w:p w:rsidR="00A83CE3" w:rsidRDefault="00A83CE3" w:rsidP="00A83CE3">
      <w:pPr>
        <w:pStyle w:val="Lijstalinea"/>
        <w:numPr>
          <w:ilvl w:val="1"/>
          <w:numId w:val="14"/>
        </w:numPr>
        <w:spacing w:line="240" w:lineRule="atLeast"/>
        <w:rPr>
          <w:rFonts w:ascii="Calibri" w:eastAsia="Times New Roman" w:hAnsi="Calibri" w:cs="Times New Roman"/>
          <w:szCs w:val="20"/>
          <w:lang w:val="en-GB" w:eastAsia="nl-NL"/>
        </w:rPr>
      </w:pPr>
      <w:r>
        <w:rPr>
          <w:rFonts w:ascii="Calibri" w:eastAsia="Times New Roman" w:hAnsi="Calibri" w:cs="Times New Roman"/>
          <w:szCs w:val="20"/>
          <w:lang w:val="en-GB" w:eastAsia="nl-NL"/>
        </w:rPr>
        <w:t>Author</w:t>
      </w:r>
    </w:p>
    <w:p w:rsidR="00A83CE3" w:rsidRDefault="00A83CE3" w:rsidP="00A83CE3">
      <w:pPr>
        <w:pStyle w:val="Lijstalinea"/>
        <w:numPr>
          <w:ilvl w:val="1"/>
          <w:numId w:val="14"/>
        </w:numPr>
        <w:spacing w:line="240" w:lineRule="atLeast"/>
        <w:rPr>
          <w:rFonts w:ascii="Calibri" w:eastAsia="Times New Roman" w:hAnsi="Calibri" w:cs="Times New Roman"/>
          <w:szCs w:val="20"/>
          <w:lang w:val="en-GB" w:eastAsia="nl-NL"/>
        </w:rPr>
      </w:pPr>
      <w:r>
        <w:rPr>
          <w:rFonts w:ascii="Calibri" w:eastAsia="Times New Roman" w:hAnsi="Calibri" w:cs="Times New Roman"/>
          <w:szCs w:val="20"/>
          <w:lang w:val="en-GB" w:eastAsia="nl-NL"/>
        </w:rPr>
        <w:t>Copyright</w:t>
      </w:r>
    </w:p>
    <w:p w:rsidR="00480B8A" w:rsidRDefault="00480B8A" w:rsidP="00423500">
      <w:pPr>
        <w:pStyle w:val="Lijstalinea"/>
        <w:numPr>
          <w:ilvl w:val="0"/>
          <w:numId w:val="14"/>
        </w:numPr>
        <w:spacing w:line="240" w:lineRule="atLeast"/>
        <w:rPr>
          <w:rFonts w:ascii="Calibri" w:eastAsia="Times New Roman" w:hAnsi="Calibri" w:cs="Times New Roman"/>
          <w:szCs w:val="20"/>
          <w:lang w:val="en-GB" w:eastAsia="nl-NL"/>
        </w:rPr>
      </w:pPr>
      <w:r>
        <w:rPr>
          <w:rFonts w:ascii="Calibri" w:eastAsia="Times New Roman" w:hAnsi="Calibri" w:cs="Times New Roman"/>
          <w:szCs w:val="20"/>
          <w:lang w:val="en-GB" w:eastAsia="nl-NL"/>
        </w:rPr>
        <w:t>The webpage is styled with</w:t>
      </w:r>
    </w:p>
    <w:p w:rsidR="00FB5602" w:rsidRPr="00FB5602" w:rsidRDefault="00480B8A" w:rsidP="00FB5602">
      <w:pPr>
        <w:pStyle w:val="Lijstalinea"/>
        <w:numPr>
          <w:ilvl w:val="1"/>
          <w:numId w:val="14"/>
        </w:numPr>
        <w:spacing w:line="240" w:lineRule="atLeast"/>
        <w:rPr>
          <w:rFonts w:ascii="Calibri" w:eastAsia="Times New Roman" w:hAnsi="Calibri" w:cs="Times New Roman"/>
          <w:szCs w:val="20"/>
          <w:lang w:val="en-GB" w:eastAsia="nl-NL"/>
        </w:rPr>
      </w:pPr>
      <w:r>
        <w:rPr>
          <w:rFonts w:ascii="Calibri" w:eastAsia="Times New Roman" w:hAnsi="Calibri" w:cs="Times New Roman"/>
          <w:szCs w:val="20"/>
          <w:lang w:val="en-GB" w:eastAsia="nl-NL"/>
        </w:rPr>
        <w:t>Header text (info for the visitor)</w:t>
      </w:r>
      <w:r w:rsidR="00FB5602">
        <w:rPr>
          <w:rFonts w:ascii="Calibri" w:eastAsia="Times New Roman" w:hAnsi="Calibri" w:cs="Times New Roman"/>
          <w:szCs w:val="20"/>
          <w:lang w:val="en-GB" w:eastAsia="nl-NL"/>
        </w:rPr>
        <w:t xml:space="preserve"> with header and paragraph</w:t>
      </w:r>
    </w:p>
    <w:p w:rsidR="00480B8A" w:rsidRDefault="00480B8A" w:rsidP="00480B8A">
      <w:pPr>
        <w:pStyle w:val="Lijstalinea"/>
        <w:numPr>
          <w:ilvl w:val="1"/>
          <w:numId w:val="14"/>
        </w:numPr>
        <w:spacing w:line="240" w:lineRule="atLeast"/>
        <w:rPr>
          <w:rFonts w:ascii="Calibri" w:eastAsia="Times New Roman" w:hAnsi="Calibri" w:cs="Times New Roman"/>
          <w:szCs w:val="20"/>
          <w:lang w:val="en-GB" w:eastAsia="nl-NL"/>
        </w:rPr>
      </w:pPr>
      <w:r>
        <w:rPr>
          <w:rFonts w:ascii="Calibri" w:eastAsia="Times New Roman" w:hAnsi="Calibri" w:cs="Times New Roman"/>
          <w:szCs w:val="20"/>
          <w:lang w:val="en-GB" w:eastAsia="nl-NL"/>
        </w:rPr>
        <w:t>Footer</w:t>
      </w:r>
    </w:p>
    <w:p w:rsidR="00480B8A" w:rsidRDefault="00480B8A" w:rsidP="00480B8A">
      <w:pPr>
        <w:pStyle w:val="Lijstalinea"/>
        <w:numPr>
          <w:ilvl w:val="1"/>
          <w:numId w:val="14"/>
        </w:numPr>
        <w:spacing w:line="240" w:lineRule="atLeast"/>
        <w:rPr>
          <w:rFonts w:ascii="Calibri" w:eastAsia="Times New Roman" w:hAnsi="Calibri" w:cs="Times New Roman"/>
          <w:szCs w:val="20"/>
          <w:lang w:val="en-GB" w:eastAsia="nl-NL"/>
        </w:rPr>
      </w:pPr>
      <w:r>
        <w:rPr>
          <w:rFonts w:ascii="Calibri" w:eastAsia="Times New Roman" w:hAnsi="Calibri" w:cs="Times New Roman"/>
          <w:szCs w:val="20"/>
          <w:lang w:val="en-GB" w:eastAsia="nl-NL"/>
        </w:rPr>
        <w:t>Images (background and otherwise)</w:t>
      </w:r>
    </w:p>
    <w:p w:rsidR="00A83CE3" w:rsidRDefault="00A83CE3" w:rsidP="00423500">
      <w:pPr>
        <w:pStyle w:val="Lijstalinea"/>
        <w:numPr>
          <w:ilvl w:val="0"/>
          <w:numId w:val="14"/>
        </w:numPr>
        <w:spacing w:line="240" w:lineRule="atLeast"/>
        <w:rPr>
          <w:rFonts w:ascii="Calibri" w:eastAsia="Times New Roman" w:hAnsi="Calibri" w:cs="Times New Roman"/>
          <w:szCs w:val="20"/>
          <w:lang w:val="en-GB" w:eastAsia="nl-NL"/>
        </w:rPr>
      </w:pPr>
      <w:r>
        <w:rPr>
          <w:rFonts w:ascii="Calibri" w:eastAsia="Times New Roman" w:hAnsi="Calibri" w:cs="Times New Roman"/>
          <w:szCs w:val="20"/>
          <w:lang w:val="en-GB" w:eastAsia="nl-NL"/>
        </w:rPr>
        <w:t xml:space="preserve">HTML form and form fields </w:t>
      </w:r>
      <w:r w:rsidR="00FB5602">
        <w:rPr>
          <w:rFonts w:ascii="Calibri" w:eastAsia="Times New Roman" w:hAnsi="Calibri" w:cs="Times New Roman"/>
          <w:szCs w:val="20"/>
          <w:lang w:val="en-GB" w:eastAsia="nl-NL"/>
        </w:rPr>
        <w:t>are styled with</w:t>
      </w:r>
      <w:r>
        <w:rPr>
          <w:rFonts w:ascii="Calibri" w:eastAsia="Times New Roman" w:hAnsi="Calibri" w:cs="Times New Roman"/>
          <w:szCs w:val="20"/>
          <w:lang w:val="en-GB" w:eastAsia="nl-NL"/>
        </w:rPr>
        <w:t xml:space="preserve"> CSS mark-up</w:t>
      </w:r>
    </w:p>
    <w:p w:rsidR="00A83CE3" w:rsidRDefault="00A83CE3" w:rsidP="00423500">
      <w:pPr>
        <w:pStyle w:val="Lijstalinea"/>
        <w:numPr>
          <w:ilvl w:val="0"/>
          <w:numId w:val="14"/>
        </w:numPr>
        <w:spacing w:line="240" w:lineRule="atLeast"/>
        <w:rPr>
          <w:rFonts w:ascii="Calibri" w:eastAsia="Times New Roman" w:hAnsi="Calibri" w:cs="Times New Roman"/>
          <w:szCs w:val="20"/>
          <w:lang w:val="en-GB" w:eastAsia="nl-NL"/>
        </w:rPr>
      </w:pPr>
      <w:r>
        <w:rPr>
          <w:rFonts w:ascii="Calibri" w:eastAsia="Times New Roman" w:hAnsi="Calibri" w:cs="Times New Roman"/>
          <w:szCs w:val="20"/>
          <w:lang w:val="en-GB" w:eastAsia="nl-NL"/>
        </w:rPr>
        <w:t>Form has following fields:</w:t>
      </w:r>
    </w:p>
    <w:p w:rsidR="00A83CE3" w:rsidRDefault="00A83CE3" w:rsidP="00A83CE3">
      <w:pPr>
        <w:pStyle w:val="Lijstalinea"/>
        <w:numPr>
          <w:ilvl w:val="1"/>
          <w:numId w:val="14"/>
        </w:numPr>
        <w:spacing w:line="240" w:lineRule="atLeast"/>
        <w:rPr>
          <w:rFonts w:ascii="Calibri" w:eastAsia="Times New Roman" w:hAnsi="Calibri" w:cs="Times New Roman"/>
          <w:szCs w:val="20"/>
          <w:lang w:val="en-GB" w:eastAsia="nl-NL"/>
        </w:rPr>
      </w:pPr>
      <w:r>
        <w:rPr>
          <w:rFonts w:ascii="Calibri" w:eastAsia="Times New Roman" w:hAnsi="Calibri" w:cs="Times New Roman"/>
          <w:szCs w:val="20"/>
          <w:lang w:val="en-GB" w:eastAsia="nl-NL"/>
        </w:rPr>
        <w:t>First name</w:t>
      </w:r>
    </w:p>
    <w:p w:rsidR="00A83CE3" w:rsidRDefault="00A83CE3" w:rsidP="00A83CE3">
      <w:pPr>
        <w:pStyle w:val="Lijstalinea"/>
        <w:numPr>
          <w:ilvl w:val="1"/>
          <w:numId w:val="14"/>
        </w:numPr>
        <w:spacing w:line="240" w:lineRule="atLeast"/>
        <w:rPr>
          <w:rFonts w:ascii="Calibri" w:eastAsia="Times New Roman" w:hAnsi="Calibri" w:cs="Times New Roman"/>
          <w:szCs w:val="20"/>
          <w:lang w:val="en-GB" w:eastAsia="nl-NL"/>
        </w:rPr>
      </w:pPr>
      <w:r>
        <w:rPr>
          <w:rFonts w:ascii="Calibri" w:eastAsia="Times New Roman" w:hAnsi="Calibri" w:cs="Times New Roman"/>
          <w:szCs w:val="20"/>
          <w:lang w:val="en-GB" w:eastAsia="nl-NL"/>
        </w:rPr>
        <w:t>Last name</w:t>
      </w:r>
    </w:p>
    <w:p w:rsidR="00A83CE3" w:rsidRDefault="00A83CE3" w:rsidP="00A83CE3">
      <w:pPr>
        <w:pStyle w:val="Lijstalinea"/>
        <w:numPr>
          <w:ilvl w:val="1"/>
          <w:numId w:val="14"/>
        </w:numPr>
        <w:spacing w:line="240" w:lineRule="atLeast"/>
        <w:rPr>
          <w:rFonts w:ascii="Calibri" w:eastAsia="Times New Roman" w:hAnsi="Calibri" w:cs="Times New Roman"/>
          <w:szCs w:val="20"/>
          <w:lang w:val="en-GB" w:eastAsia="nl-NL"/>
        </w:rPr>
      </w:pPr>
      <w:r>
        <w:rPr>
          <w:rFonts w:ascii="Calibri" w:eastAsia="Times New Roman" w:hAnsi="Calibri" w:cs="Times New Roman"/>
          <w:szCs w:val="20"/>
          <w:lang w:val="en-GB" w:eastAsia="nl-NL"/>
        </w:rPr>
        <w:t>E-mail address</w:t>
      </w:r>
    </w:p>
    <w:p w:rsidR="00A83CE3" w:rsidRDefault="00A83CE3" w:rsidP="00A83CE3">
      <w:pPr>
        <w:pStyle w:val="Lijstalinea"/>
        <w:numPr>
          <w:ilvl w:val="1"/>
          <w:numId w:val="14"/>
        </w:numPr>
        <w:spacing w:line="240" w:lineRule="atLeast"/>
        <w:rPr>
          <w:rFonts w:ascii="Calibri" w:eastAsia="Times New Roman" w:hAnsi="Calibri" w:cs="Times New Roman"/>
          <w:szCs w:val="20"/>
          <w:lang w:val="en-GB" w:eastAsia="nl-NL"/>
        </w:rPr>
      </w:pPr>
      <w:r>
        <w:rPr>
          <w:rFonts w:ascii="Calibri" w:eastAsia="Times New Roman" w:hAnsi="Calibri" w:cs="Times New Roman"/>
          <w:szCs w:val="20"/>
          <w:lang w:val="en-GB" w:eastAsia="nl-NL"/>
        </w:rPr>
        <w:t>Website address</w:t>
      </w:r>
    </w:p>
    <w:p w:rsidR="00A83CE3" w:rsidRDefault="00A83CE3" w:rsidP="00A83CE3">
      <w:pPr>
        <w:pStyle w:val="Lijstalinea"/>
        <w:numPr>
          <w:ilvl w:val="1"/>
          <w:numId w:val="14"/>
        </w:numPr>
        <w:spacing w:line="240" w:lineRule="atLeast"/>
        <w:rPr>
          <w:rFonts w:ascii="Calibri" w:eastAsia="Times New Roman" w:hAnsi="Calibri" w:cs="Times New Roman"/>
          <w:szCs w:val="20"/>
          <w:lang w:val="en-GB" w:eastAsia="nl-NL"/>
        </w:rPr>
      </w:pPr>
      <w:r>
        <w:rPr>
          <w:rFonts w:ascii="Calibri" w:eastAsia="Times New Roman" w:hAnsi="Calibri" w:cs="Times New Roman"/>
          <w:szCs w:val="20"/>
          <w:lang w:val="en-GB" w:eastAsia="nl-NL"/>
        </w:rPr>
        <w:t>Message</w:t>
      </w:r>
    </w:p>
    <w:p w:rsidR="00FF3EF1" w:rsidRDefault="00FF3EF1" w:rsidP="00A83CE3">
      <w:pPr>
        <w:pStyle w:val="Lijstalinea"/>
        <w:numPr>
          <w:ilvl w:val="1"/>
          <w:numId w:val="14"/>
        </w:numPr>
        <w:spacing w:line="240" w:lineRule="atLeast"/>
        <w:rPr>
          <w:rFonts w:ascii="Calibri" w:eastAsia="Times New Roman" w:hAnsi="Calibri" w:cs="Times New Roman"/>
          <w:szCs w:val="20"/>
          <w:lang w:val="en-GB" w:eastAsia="nl-NL"/>
        </w:rPr>
      </w:pPr>
      <w:r>
        <w:rPr>
          <w:rFonts w:ascii="Calibri" w:eastAsia="Times New Roman" w:hAnsi="Calibri" w:cs="Times New Roman"/>
          <w:szCs w:val="20"/>
          <w:lang w:val="en-GB" w:eastAsia="nl-NL"/>
        </w:rPr>
        <w:t>Captcha field (for bot detection)</w:t>
      </w:r>
    </w:p>
    <w:p w:rsidR="00A83CE3" w:rsidRPr="0080205C" w:rsidRDefault="00A83CE3" w:rsidP="00A83CE3">
      <w:pPr>
        <w:pStyle w:val="Lijstalinea"/>
        <w:numPr>
          <w:ilvl w:val="1"/>
          <w:numId w:val="14"/>
        </w:numPr>
        <w:spacing w:line="240" w:lineRule="atLeast"/>
        <w:rPr>
          <w:rFonts w:ascii="Calibri" w:eastAsia="Times New Roman" w:hAnsi="Calibri" w:cs="Times New Roman"/>
          <w:szCs w:val="20"/>
          <w:lang w:val="en-GB" w:eastAsia="nl-NL"/>
        </w:rPr>
      </w:pPr>
      <w:r>
        <w:rPr>
          <w:rFonts w:ascii="Calibri" w:eastAsia="Times New Roman" w:hAnsi="Calibri" w:cs="Times New Roman"/>
          <w:szCs w:val="20"/>
          <w:lang w:val="en-GB" w:eastAsia="nl-NL"/>
        </w:rPr>
        <w:t>Submit and reset buttons</w:t>
      </w:r>
    </w:p>
    <w:p w:rsidR="00423500" w:rsidRDefault="00FF3EF1" w:rsidP="00423500">
      <w:pPr>
        <w:pStyle w:val="Lijstalinea"/>
        <w:numPr>
          <w:ilvl w:val="0"/>
          <w:numId w:val="14"/>
        </w:numPr>
      </w:pPr>
      <w:r>
        <w:t>The page shows n</w:t>
      </w:r>
      <w:r w:rsidR="00423500">
        <w:t xml:space="preserve">otifications when </w:t>
      </w:r>
      <w:r w:rsidR="00480B8A">
        <w:t>the visitor has posted a message successfully</w:t>
      </w:r>
    </w:p>
    <w:p w:rsidR="00423500" w:rsidRDefault="00423500" w:rsidP="00423500">
      <w:pPr>
        <w:pStyle w:val="Lijstalinea"/>
        <w:numPr>
          <w:ilvl w:val="1"/>
          <w:numId w:val="14"/>
        </w:numPr>
        <w:rPr>
          <w:lang w:val="en-GB" w:eastAsia="nl-NL"/>
        </w:rPr>
      </w:pPr>
      <w:r>
        <w:rPr>
          <w:lang w:val="en-GB" w:eastAsia="nl-NL"/>
        </w:rPr>
        <w:t>“</w:t>
      </w:r>
      <w:r w:rsidR="00480B8A">
        <w:rPr>
          <w:lang w:val="en-GB" w:eastAsia="nl-NL"/>
        </w:rPr>
        <w:t>Thanks for your post!</w:t>
      </w:r>
      <w:r>
        <w:rPr>
          <w:lang w:val="en-GB" w:eastAsia="nl-NL"/>
        </w:rPr>
        <w:t>”</w:t>
      </w:r>
      <w:r w:rsidR="00480B8A">
        <w:rPr>
          <w:lang w:val="en-GB" w:eastAsia="nl-NL"/>
        </w:rPr>
        <w:t xml:space="preserve"> (may be different)</w:t>
      </w:r>
    </w:p>
    <w:p w:rsidR="00423500" w:rsidRDefault="00FF3EF1" w:rsidP="00423500">
      <w:pPr>
        <w:pStyle w:val="Lijstalinea"/>
        <w:numPr>
          <w:ilvl w:val="0"/>
          <w:numId w:val="14"/>
        </w:numPr>
      </w:pPr>
      <w:r>
        <w:t>The page shows</w:t>
      </w:r>
      <w:r>
        <w:t xml:space="preserve"> a</w:t>
      </w:r>
      <w:r>
        <w:t xml:space="preserve"> </w:t>
      </w:r>
      <w:r>
        <w:t>n</w:t>
      </w:r>
      <w:r w:rsidR="00423500">
        <w:t>otification</w:t>
      </w:r>
      <w:r w:rsidR="00FD4E2B">
        <w:t xml:space="preserve"> printed by PHP</w:t>
      </w:r>
      <w:r>
        <w:t xml:space="preserve"> for each </w:t>
      </w:r>
      <w:r>
        <w:rPr>
          <w:rStyle w:val="deel4"/>
        </w:rPr>
        <w:t>mandatory field</w:t>
      </w:r>
      <w:r>
        <w:rPr>
          <w:rStyle w:val="deel4"/>
        </w:rPr>
        <w:t xml:space="preserve"> missed / left blank by the </w:t>
      </w:r>
      <w:r>
        <w:t>visitor</w:t>
      </w:r>
    </w:p>
    <w:p w:rsidR="00423500" w:rsidRDefault="00423500" w:rsidP="00423500">
      <w:pPr>
        <w:pStyle w:val="Lijstalinea"/>
        <w:numPr>
          <w:ilvl w:val="1"/>
          <w:numId w:val="14"/>
        </w:numPr>
        <w:rPr>
          <w:lang w:val="en-GB" w:eastAsia="nl-NL"/>
        </w:rPr>
      </w:pPr>
      <w:r>
        <w:rPr>
          <w:lang w:val="en-GB" w:eastAsia="nl-NL"/>
        </w:rPr>
        <w:t>“</w:t>
      </w:r>
      <w:r w:rsidR="00480B8A">
        <w:rPr>
          <w:lang w:val="en-GB" w:eastAsia="nl-NL"/>
        </w:rPr>
        <w:t>You have not filled in your last name</w:t>
      </w:r>
      <w:r>
        <w:rPr>
          <w:lang w:val="en-GB" w:eastAsia="nl-NL"/>
        </w:rPr>
        <w:t>”</w:t>
      </w:r>
    </w:p>
    <w:p w:rsidR="00FF3EF1" w:rsidRDefault="00FF3EF1" w:rsidP="00FF3EF1">
      <w:pPr>
        <w:pStyle w:val="Lijstalinea"/>
        <w:numPr>
          <w:ilvl w:val="1"/>
          <w:numId w:val="14"/>
        </w:numPr>
        <w:rPr>
          <w:lang w:val="en-GB" w:eastAsia="nl-NL"/>
        </w:rPr>
      </w:pPr>
      <w:r>
        <w:rPr>
          <w:lang w:val="en-GB" w:eastAsia="nl-NL"/>
        </w:rPr>
        <w:t>“</w:t>
      </w:r>
      <w:r>
        <w:rPr>
          <w:lang w:val="en-GB" w:eastAsia="nl-NL"/>
        </w:rPr>
        <w:t>Please leave a message</w:t>
      </w:r>
      <w:r>
        <w:rPr>
          <w:lang w:val="en-GB" w:eastAsia="nl-NL"/>
        </w:rPr>
        <w:t>”</w:t>
      </w:r>
    </w:p>
    <w:p w:rsidR="00FF3EF1" w:rsidRDefault="00FF3EF1" w:rsidP="00FF3EF1">
      <w:pPr>
        <w:pStyle w:val="Lijstalinea"/>
        <w:numPr>
          <w:ilvl w:val="1"/>
          <w:numId w:val="14"/>
        </w:numPr>
        <w:rPr>
          <w:lang w:val="en-GB" w:eastAsia="nl-NL"/>
        </w:rPr>
      </w:pPr>
      <w:r>
        <w:rPr>
          <w:lang w:val="en-GB" w:eastAsia="nl-NL"/>
        </w:rPr>
        <w:t>…</w:t>
      </w:r>
    </w:p>
    <w:p w:rsidR="00265859" w:rsidRDefault="00732107" w:rsidP="00265859">
      <w:pPr>
        <w:pStyle w:val="Lijstalinea"/>
        <w:numPr>
          <w:ilvl w:val="0"/>
          <w:numId w:val="14"/>
        </w:numPr>
        <w:rPr>
          <w:lang w:val="en-GB" w:eastAsia="nl-NL"/>
        </w:rPr>
      </w:pPr>
      <w:r>
        <w:rPr>
          <w:lang w:val="en-GB" w:eastAsia="nl-NL"/>
        </w:rPr>
        <w:t>The page shows previous posts listed below the form</w:t>
      </w:r>
    </w:p>
    <w:p w:rsidR="00732107" w:rsidRDefault="00732107" w:rsidP="00732107">
      <w:pPr>
        <w:pStyle w:val="Lijstalinea"/>
        <w:numPr>
          <w:ilvl w:val="1"/>
          <w:numId w:val="14"/>
        </w:numPr>
        <w:rPr>
          <w:lang w:val="en-GB" w:eastAsia="nl-NL"/>
        </w:rPr>
      </w:pPr>
      <w:r>
        <w:rPr>
          <w:lang w:val="en-GB" w:eastAsia="nl-NL"/>
        </w:rPr>
        <w:t>Nicely styled in a table or otherwise</w:t>
      </w:r>
    </w:p>
    <w:p w:rsidR="00732107" w:rsidRPr="00732107" w:rsidRDefault="00732107" w:rsidP="00732107">
      <w:pPr>
        <w:pStyle w:val="Lijstalinea"/>
        <w:numPr>
          <w:ilvl w:val="1"/>
          <w:numId w:val="14"/>
        </w:numPr>
        <w:rPr>
          <w:lang w:val="en-GB" w:eastAsia="nl-NL"/>
        </w:rPr>
      </w:pPr>
      <w:r>
        <w:rPr>
          <w:lang w:val="en-GB" w:eastAsia="nl-NL"/>
        </w:rPr>
        <w:t>Messages are show in order of date descending</w:t>
      </w:r>
    </w:p>
    <w:p w:rsidR="00E43BDC" w:rsidRDefault="00E43BDC" w:rsidP="00DA27D2">
      <w:pPr>
        <w:pStyle w:val="Lijstalinea"/>
        <w:numPr>
          <w:ilvl w:val="0"/>
          <w:numId w:val="14"/>
        </w:numPr>
        <w:rPr>
          <w:lang w:val="en-GB" w:eastAsia="nl-NL"/>
        </w:rPr>
      </w:pPr>
      <w:r>
        <w:rPr>
          <w:lang w:val="en-GB" w:eastAsia="nl-NL"/>
        </w:rPr>
        <w:t>Coding</w:t>
      </w:r>
      <w:r w:rsidR="00F87A0C">
        <w:rPr>
          <w:lang w:val="en-GB" w:eastAsia="nl-NL"/>
        </w:rPr>
        <w:t xml:space="preserve"> and structure</w:t>
      </w:r>
    </w:p>
    <w:p w:rsidR="00B97D5B" w:rsidRDefault="00B97D5B" w:rsidP="00B97D5B">
      <w:pPr>
        <w:pStyle w:val="Lijstalinea"/>
        <w:numPr>
          <w:ilvl w:val="1"/>
          <w:numId w:val="14"/>
        </w:numPr>
        <w:rPr>
          <w:lang w:val="en-GB" w:eastAsia="nl-NL"/>
        </w:rPr>
      </w:pPr>
      <w:r>
        <w:rPr>
          <w:lang w:val="en-GB" w:eastAsia="nl-NL"/>
        </w:rPr>
        <w:t>Organize files neatly in folders</w:t>
      </w:r>
    </w:p>
    <w:p w:rsidR="00B97D5B" w:rsidRDefault="00B97D5B" w:rsidP="00B97D5B">
      <w:pPr>
        <w:pStyle w:val="Lijstalinea"/>
        <w:numPr>
          <w:ilvl w:val="1"/>
          <w:numId w:val="14"/>
        </w:numPr>
        <w:rPr>
          <w:lang w:val="en-GB" w:eastAsia="nl-NL"/>
        </w:rPr>
      </w:pPr>
      <w:r>
        <w:rPr>
          <w:lang w:val="en-GB" w:eastAsia="nl-NL"/>
        </w:rPr>
        <w:t>Logical and consistent names for variables, id’s and classes</w:t>
      </w:r>
    </w:p>
    <w:p w:rsidR="00590A44" w:rsidRDefault="00B97D5B" w:rsidP="00590A44">
      <w:pPr>
        <w:pStyle w:val="Lijstalinea"/>
        <w:numPr>
          <w:ilvl w:val="1"/>
          <w:numId w:val="14"/>
        </w:numPr>
        <w:rPr>
          <w:lang w:val="en-GB" w:eastAsia="nl-NL"/>
        </w:rPr>
      </w:pPr>
      <w:r>
        <w:rPr>
          <w:lang w:val="en-GB" w:eastAsia="nl-NL"/>
        </w:rPr>
        <w:t>Indent code with tabs</w:t>
      </w:r>
    </w:p>
    <w:p w:rsidR="004151A8" w:rsidRPr="004151A8" w:rsidRDefault="004151A8" w:rsidP="004151A8">
      <w:pPr>
        <w:pStyle w:val="Lijstalinea"/>
        <w:ind w:left="1080"/>
        <w:rPr>
          <w:lang w:val="en-GB" w:eastAsia="nl-NL"/>
        </w:rPr>
      </w:pPr>
    </w:p>
    <w:p w:rsidR="001F5C3F" w:rsidRDefault="00A468ED" w:rsidP="00E16C1E">
      <w:pPr>
        <w:pStyle w:val="Kop2"/>
      </w:pPr>
      <w:r>
        <w:t>Should</w:t>
      </w:r>
      <w:r w:rsidR="00EC349D">
        <w:br/>
        <w:t>5,5 – 8</w:t>
      </w:r>
    </w:p>
    <w:p w:rsidR="007E4F80" w:rsidRDefault="007E4F80" w:rsidP="007E4F80">
      <w:pPr>
        <w:pStyle w:val="Lijstalinea"/>
        <w:numPr>
          <w:ilvl w:val="0"/>
          <w:numId w:val="23"/>
        </w:numPr>
        <w:rPr>
          <w:lang w:val="en-GB" w:eastAsia="nl-NL"/>
        </w:rPr>
      </w:pPr>
      <w:r>
        <w:rPr>
          <w:lang w:val="en-GB" w:eastAsia="nl-NL"/>
        </w:rPr>
        <w:t>Github</w:t>
      </w:r>
    </w:p>
    <w:p w:rsidR="007E4F80" w:rsidRDefault="007E4F80" w:rsidP="007E4F80">
      <w:pPr>
        <w:pStyle w:val="Lijstalinea"/>
        <w:numPr>
          <w:ilvl w:val="1"/>
          <w:numId w:val="23"/>
        </w:numPr>
        <w:rPr>
          <w:lang w:val="en-GB" w:eastAsia="nl-NL"/>
        </w:rPr>
      </w:pPr>
      <w:r>
        <w:rPr>
          <w:lang w:val="en-GB" w:eastAsia="nl-NL"/>
        </w:rPr>
        <w:t>Upload your code regularly to Github</w:t>
      </w:r>
    </w:p>
    <w:p w:rsidR="00E850B8" w:rsidRDefault="0060202D" w:rsidP="00E850B8">
      <w:pPr>
        <w:pStyle w:val="Lijstalinea"/>
        <w:numPr>
          <w:ilvl w:val="0"/>
          <w:numId w:val="23"/>
        </w:numPr>
        <w:rPr>
          <w:lang w:val="en-GB" w:eastAsia="nl-NL"/>
        </w:rPr>
      </w:pPr>
      <w:r>
        <w:rPr>
          <w:lang w:val="en-GB" w:eastAsia="nl-NL"/>
        </w:rPr>
        <w:t>Create</w:t>
      </w:r>
      <w:r w:rsidR="00E850B8" w:rsidRPr="00E850B8">
        <w:rPr>
          <w:lang w:val="en-GB" w:eastAsia="nl-NL"/>
        </w:rPr>
        <w:t xml:space="preserve"> your own design. (So not based on </w:t>
      </w:r>
      <w:r w:rsidR="00732107">
        <w:rPr>
          <w:lang w:val="en-GB" w:eastAsia="nl-NL"/>
        </w:rPr>
        <w:t>the teachers or others examples</w:t>
      </w:r>
      <w:r w:rsidR="00E850B8" w:rsidRPr="00E850B8">
        <w:rPr>
          <w:lang w:val="en-GB" w:eastAsia="nl-NL"/>
        </w:rPr>
        <w:t>)</w:t>
      </w:r>
    </w:p>
    <w:p w:rsidR="00416FC7" w:rsidRDefault="00732107" w:rsidP="007E4F80">
      <w:pPr>
        <w:pStyle w:val="Lijstalinea"/>
        <w:numPr>
          <w:ilvl w:val="0"/>
          <w:numId w:val="23"/>
        </w:numPr>
        <w:rPr>
          <w:lang w:val="en-GB" w:eastAsia="nl-NL"/>
        </w:rPr>
      </w:pPr>
      <w:r>
        <w:rPr>
          <w:lang w:val="en-GB" w:eastAsia="nl-NL"/>
        </w:rPr>
        <w:t xml:space="preserve">Form field for Captcha using </w:t>
      </w:r>
      <w:r w:rsidR="007E4F80">
        <w:rPr>
          <w:lang w:val="en-GB" w:eastAsia="nl-NL"/>
        </w:rPr>
        <w:t xml:space="preserve">‘Secure image’ from </w:t>
      </w:r>
      <w:r w:rsidR="007E4F80" w:rsidRPr="007E4F80">
        <w:rPr>
          <w:lang w:val="en-GB" w:eastAsia="nl-NL"/>
        </w:rPr>
        <w:t>https://www.phpcaptcha.org</w:t>
      </w:r>
    </w:p>
    <w:p w:rsidR="00732107" w:rsidRPr="005159E3" w:rsidRDefault="00732107" w:rsidP="00214ED8">
      <w:pPr>
        <w:pStyle w:val="Lijstalinea"/>
        <w:numPr>
          <w:ilvl w:val="0"/>
          <w:numId w:val="23"/>
        </w:numPr>
        <w:rPr>
          <w:lang w:val="en-GB" w:eastAsia="nl-NL"/>
        </w:rPr>
      </w:pPr>
      <w:r>
        <w:rPr>
          <w:lang w:val="en-GB" w:eastAsia="nl-NL"/>
        </w:rPr>
        <w:t>Date and time of each post is stored in the database</w:t>
      </w:r>
    </w:p>
    <w:p w:rsidR="00E850B8" w:rsidRPr="00214ED8" w:rsidRDefault="00E850B8" w:rsidP="00416FC7">
      <w:pPr>
        <w:pStyle w:val="Lijstalinea"/>
        <w:rPr>
          <w:lang w:val="en-GB" w:eastAsia="nl-NL"/>
        </w:rPr>
      </w:pPr>
    </w:p>
    <w:p w:rsidR="008745F7" w:rsidRDefault="00A468ED" w:rsidP="00B867FD">
      <w:pPr>
        <w:pStyle w:val="Kop2"/>
        <w:rPr>
          <w:lang w:val="en-GB"/>
        </w:rPr>
      </w:pPr>
      <w:r>
        <w:rPr>
          <w:lang w:val="en-GB"/>
        </w:rPr>
        <w:t>Could</w:t>
      </w:r>
      <w:r w:rsidR="00EC349D">
        <w:rPr>
          <w:lang w:val="en-GB"/>
        </w:rPr>
        <w:br/>
        <w:t>8</w:t>
      </w:r>
      <w:r w:rsidR="002C4F38">
        <w:rPr>
          <w:lang w:val="en-GB"/>
        </w:rPr>
        <w:t xml:space="preserve"> </w:t>
      </w:r>
      <w:r w:rsidR="00C42EA2">
        <w:rPr>
          <w:lang w:val="en-GB"/>
        </w:rPr>
        <w:t>–</w:t>
      </w:r>
      <w:r w:rsidR="002C4F38">
        <w:rPr>
          <w:lang w:val="en-GB"/>
        </w:rPr>
        <w:t xml:space="preserve"> 10</w:t>
      </w:r>
    </w:p>
    <w:p w:rsidR="007E4F80" w:rsidRDefault="007E4F80" w:rsidP="00B867FD">
      <w:pPr>
        <w:pStyle w:val="Lijstalinea"/>
        <w:numPr>
          <w:ilvl w:val="0"/>
          <w:numId w:val="26"/>
        </w:numPr>
        <w:rPr>
          <w:lang w:val="en-GB"/>
        </w:rPr>
      </w:pPr>
      <w:r>
        <w:rPr>
          <w:lang w:val="en-GB"/>
        </w:rPr>
        <w:t>The user’s IP address is stored in the</w:t>
      </w:r>
      <w:r w:rsidR="00C3542D">
        <w:rPr>
          <w:lang w:val="en-GB"/>
        </w:rPr>
        <w:t xml:space="preserve"> databas</w:t>
      </w:r>
      <w:r>
        <w:rPr>
          <w:lang w:val="en-GB"/>
        </w:rPr>
        <w:t>e</w:t>
      </w:r>
    </w:p>
    <w:p w:rsidR="00B867FD" w:rsidRDefault="007E4F80" w:rsidP="00B867FD">
      <w:pPr>
        <w:pStyle w:val="Lijstalinea"/>
        <w:numPr>
          <w:ilvl w:val="0"/>
          <w:numId w:val="26"/>
        </w:numPr>
        <w:rPr>
          <w:lang w:val="en-GB"/>
        </w:rPr>
      </w:pPr>
      <w:r>
        <w:rPr>
          <w:lang w:val="en-GB"/>
        </w:rPr>
        <w:t>A login form that must be used by the user before posting a message</w:t>
      </w:r>
    </w:p>
    <w:p w:rsidR="007E4F80" w:rsidRDefault="007E4F80" w:rsidP="00B867FD">
      <w:pPr>
        <w:pStyle w:val="Lijstalinea"/>
        <w:numPr>
          <w:ilvl w:val="0"/>
          <w:numId w:val="26"/>
        </w:numPr>
        <w:rPr>
          <w:lang w:val="en-GB"/>
        </w:rPr>
      </w:pPr>
      <w:r>
        <w:rPr>
          <w:lang w:val="en-GB"/>
        </w:rPr>
        <w:t>A fo</w:t>
      </w:r>
      <w:r w:rsidR="00FD4E2B">
        <w:rPr>
          <w:lang w:val="en-GB"/>
        </w:rPr>
        <w:t>rm field for uploading an image</w:t>
      </w:r>
    </w:p>
    <w:p w:rsidR="00FD4E2B" w:rsidRDefault="00FD4E2B" w:rsidP="00B867FD">
      <w:pPr>
        <w:pStyle w:val="Lijstalinea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Form validation by </w:t>
      </w:r>
      <w:r w:rsidR="00383321">
        <w:rPr>
          <w:lang w:val="en-GB"/>
        </w:rPr>
        <w:t>JavaScript</w:t>
      </w:r>
    </w:p>
    <w:p w:rsidR="00E8407F" w:rsidRPr="00B867FD" w:rsidRDefault="00E8407F" w:rsidP="00E8407F">
      <w:pPr>
        <w:pStyle w:val="Lijstalinea"/>
        <w:ind w:left="1440"/>
        <w:rPr>
          <w:lang w:val="en-GB"/>
        </w:rPr>
      </w:pPr>
    </w:p>
    <w:p w:rsidR="00EF58BC" w:rsidRDefault="007C2CFD" w:rsidP="00EF58BC">
      <w:pPr>
        <w:rPr>
          <w:rStyle w:val="Kop1Char"/>
        </w:rPr>
      </w:pPr>
      <w:r w:rsidRPr="00E16C1E">
        <w:rPr>
          <w:rStyle w:val="Kop1Char"/>
        </w:rPr>
        <w:t>Tips</w:t>
      </w:r>
      <w:r w:rsidR="00714114">
        <w:rPr>
          <w:rStyle w:val="Kop1Char"/>
        </w:rPr>
        <w:t xml:space="preserve"> &amp; resources</w:t>
      </w:r>
    </w:p>
    <w:p w:rsidR="00EF58BC" w:rsidRPr="00EF58BC" w:rsidRDefault="00EF58BC" w:rsidP="00D9523E">
      <w:pPr>
        <w:pStyle w:val="Lijstalinea"/>
        <w:numPr>
          <w:ilvl w:val="0"/>
          <w:numId w:val="11"/>
        </w:numPr>
      </w:pPr>
      <w:r w:rsidRPr="00EF58BC">
        <w:t>Use classroom examples and PowerPoint sheets from N@tschool.</w:t>
      </w:r>
    </w:p>
    <w:p w:rsidR="00EF58BC" w:rsidRPr="00EF58BC" w:rsidRDefault="00EF58BC" w:rsidP="00D9523E">
      <w:pPr>
        <w:pStyle w:val="Lijstalinea"/>
        <w:numPr>
          <w:ilvl w:val="0"/>
          <w:numId w:val="11"/>
        </w:numPr>
      </w:pPr>
      <w:r w:rsidRPr="00EF58BC">
        <w:lastRenderedPageBreak/>
        <w:t>Make backups: external hard drive or cloud storage</w:t>
      </w:r>
    </w:p>
    <w:p w:rsidR="00EF58BC" w:rsidRPr="00EF58BC" w:rsidRDefault="00EF58BC" w:rsidP="00D9523E">
      <w:pPr>
        <w:pStyle w:val="Lijstalinea"/>
        <w:numPr>
          <w:ilvl w:val="0"/>
          <w:numId w:val="11"/>
        </w:numPr>
      </w:pPr>
      <w:r w:rsidRPr="00EF58BC">
        <w:t xml:space="preserve">Upload your finished assignment in N@tschool. Use </w:t>
      </w:r>
      <w:proofErr w:type="spellStart"/>
      <w:r w:rsidRPr="00EF58BC">
        <w:t>Winrar</w:t>
      </w:r>
      <w:proofErr w:type="spellEnd"/>
      <w:r w:rsidRPr="00EF58BC">
        <w:t xml:space="preserve"> or 7-zip to pack your files</w:t>
      </w:r>
    </w:p>
    <w:p w:rsidR="00EF58BC" w:rsidRPr="00EF58BC" w:rsidRDefault="00EF58BC" w:rsidP="00D9523E">
      <w:pPr>
        <w:pStyle w:val="Lijstalinea"/>
        <w:numPr>
          <w:ilvl w:val="1"/>
          <w:numId w:val="11"/>
        </w:numPr>
      </w:pPr>
      <w:r w:rsidRPr="00EF58BC">
        <w:t>Only .7zip or .</w:t>
      </w:r>
      <w:proofErr w:type="spellStart"/>
      <w:r w:rsidRPr="00EF58BC">
        <w:t>rar</w:t>
      </w:r>
      <w:proofErr w:type="spellEnd"/>
      <w:r w:rsidRPr="00EF58BC">
        <w:t xml:space="preserve"> file extension allowed</w:t>
      </w:r>
    </w:p>
    <w:p w:rsidR="00EF58BC" w:rsidRDefault="00EF58BC" w:rsidP="00D9523E">
      <w:pPr>
        <w:pStyle w:val="Lijstalinea"/>
        <w:numPr>
          <w:ilvl w:val="1"/>
          <w:numId w:val="11"/>
        </w:numPr>
        <w:rPr>
          <w:b/>
          <w:i/>
        </w:rPr>
      </w:pPr>
      <w:r w:rsidRPr="00EF58BC">
        <w:t xml:space="preserve">Filename: </w:t>
      </w:r>
      <w:proofErr w:type="spellStart"/>
      <w:r w:rsidR="00D9523E" w:rsidRPr="00A71872">
        <w:rPr>
          <w:b/>
          <w:i/>
        </w:rPr>
        <w:t>firstname_lastname_</w:t>
      </w:r>
      <w:r w:rsidR="00732107">
        <w:rPr>
          <w:b/>
          <w:i/>
        </w:rPr>
        <w:t>guestbook</w:t>
      </w:r>
      <w:r w:rsidR="00D9523E" w:rsidRPr="00A71872">
        <w:rPr>
          <w:b/>
          <w:i/>
        </w:rPr>
        <w:t>.rar</w:t>
      </w:r>
      <w:proofErr w:type="spellEnd"/>
    </w:p>
    <w:p w:rsidR="001E2722" w:rsidRPr="001E2722" w:rsidRDefault="001E2722" w:rsidP="00D9523E">
      <w:pPr>
        <w:pStyle w:val="Lijstalinea"/>
        <w:numPr>
          <w:ilvl w:val="1"/>
          <w:numId w:val="11"/>
        </w:numPr>
      </w:pPr>
      <w:r w:rsidRPr="001E2722">
        <w:t xml:space="preserve">Filename example: </w:t>
      </w:r>
      <w:proofErr w:type="spellStart"/>
      <w:r w:rsidR="00B270E0">
        <w:t>john</w:t>
      </w:r>
      <w:r>
        <w:t>_</w:t>
      </w:r>
      <w:r w:rsidR="00B270E0">
        <w:t>doe</w:t>
      </w:r>
      <w:r>
        <w:t>_</w:t>
      </w:r>
      <w:r w:rsidR="00732107">
        <w:rPr>
          <w:b/>
          <w:i/>
        </w:rPr>
        <w:t>guestbook</w:t>
      </w:r>
      <w:r w:rsidRPr="00D51884">
        <w:rPr>
          <w:b/>
        </w:rPr>
        <w:t>.rar</w:t>
      </w:r>
      <w:proofErr w:type="spellEnd"/>
    </w:p>
    <w:p w:rsidR="00F23C39" w:rsidRPr="006C424F" w:rsidRDefault="006C424F" w:rsidP="00EF58BC">
      <w:pPr>
        <w:rPr>
          <w:b/>
        </w:rPr>
      </w:pPr>
      <w:r w:rsidRPr="006C424F">
        <w:rPr>
          <w:b/>
        </w:rPr>
        <w:t>Reference</w:t>
      </w:r>
    </w:p>
    <w:p w:rsidR="00EF58BC" w:rsidRDefault="00EF58BC" w:rsidP="00EF58BC">
      <w:pPr>
        <w:pStyle w:val="Lijstalinea"/>
        <w:numPr>
          <w:ilvl w:val="0"/>
          <w:numId w:val="12"/>
        </w:numPr>
      </w:pPr>
      <w:r w:rsidRPr="00EF58BC">
        <w:t>HTML &amp; CSS</w:t>
      </w:r>
    </w:p>
    <w:p w:rsidR="004825DD" w:rsidRPr="0081614C" w:rsidRDefault="00EC4B83" w:rsidP="003D644C">
      <w:pPr>
        <w:pStyle w:val="Lijstalinea"/>
        <w:numPr>
          <w:ilvl w:val="1"/>
          <w:numId w:val="12"/>
        </w:numPr>
        <w:rPr>
          <w:rStyle w:val="Hyperlink"/>
          <w:color w:val="auto"/>
          <w:u w:val="none"/>
        </w:rPr>
      </w:pPr>
      <w:r>
        <w:t>http://htmlreference.io</w:t>
      </w:r>
    </w:p>
    <w:p w:rsidR="000D35D8" w:rsidRDefault="00D57BC2" w:rsidP="00D57BC2">
      <w:pPr>
        <w:pStyle w:val="Lijstalinea"/>
        <w:numPr>
          <w:ilvl w:val="1"/>
          <w:numId w:val="12"/>
        </w:numPr>
      </w:pPr>
      <w:r>
        <w:t>http://cssreference.io</w:t>
      </w:r>
    </w:p>
    <w:p w:rsidR="007C3E20" w:rsidRDefault="007C3E20" w:rsidP="00EF58BC">
      <w:pPr>
        <w:pStyle w:val="Lijstalinea"/>
        <w:numPr>
          <w:ilvl w:val="0"/>
          <w:numId w:val="12"/>
        </w:numPr>
      </w:pPr>
      <w:r>
        <w:t>JavaScript</w:t>
      </w:r>
    </w:p>
    <w:p w:rsidR="0099127E" w:rsidRDefault="00D9128F" w:rsidP="007C3E20">
      <w:pPr>
        <w:pStyle w:val="Lijstalinea"/>
        <w:numPr>
          <w:ilvl w:val="1"/>
          <w:numId w:val="12"/>
        </w:numPr>
      </w:pPr>
      <w:hyperlink r:id="rId10" w:history="1">
        <w:r w:rsidR="0099127E" w:rsidRPr="001C5454">
          <w:rPr>
            <w:rStyle w:val="Hyperlink"/>
          </w:rPr>
          <w:t>https://developer.mozilla.org/nl/docs/Web/JavaScript</w:t>
        </w:r>
      </w:hyperlink>
    </w:p>
    <w:p w:rsidR="00EF58BC" w:rsidRPr="007C3E20" w:rsidRDefault="00EF58BC" w:rsidP="0099127E">
      <w:r w:rsidRPr="0099127E">
        <w:rPr>
          <w:b/>
        </w:rPr>
        <w:t>Courses</w:t>
      </w:r>
    </w:p>
    <w:p w:rsidR="00EF58BC" w:rsidRPr="00EF58BC" w:rsidRDefault="00EF58BC" w:rsidP="00CE3234">
      <w:pPr>
        <w:pStyle w:val="Lijstalinea"/>
        <w:numPr>
          <w:ilvl w:val="0"/>
          <w:numId w:val="13"/>
        </w:numPr>
      </w:pPr>
      <w:r w:rsidRPr="00EF58BC">
        <w:t>www.udacity.com</w:t>
      </w:r>
    </w:p>
    <w:p w:rsidR="00EF58BC" w:rsidRPr="00EF58BC" w:rsidRDefault="00EF58BC" w:rsidP="00CE3234">
      <w:pPr>
        <w:pStyle w:val="Lijstalinea"/>
        <w:numPr>
          <w:ilvl w:val="0"/>
          <w:numId w:val="13"/>
        </w:numPr>
      </w:pPr>
      <w:r w:rsidRPr="00EF58BC">
        <w:t>www.codecademy.com</w:t>
      </w:r>
    </w:p>
    <w:p w:rsidR="00C93A69" w:rsidRPr="00C93A69" w:rsidRDefault="00D9128F" w:rsidP="00C93A69">
      <w:pPr>
        <w:pStyle w:val="Lijstalinea"/>
        <w:numPr>
          <w:ilvl w:val="0"/>
          <w:numId w:val="13"/>
        </w:numPr>
        <w:rPr>
          <w:rStyle w:val="Hyperlink"/>
          <w:color w:val="auto"/>
          <w:u w:val="none"/>
        </w:rPr>
      </w:pPr>
      <w:hyperlink r:id="rId11" w:history="1">
        <w:r w:rsidR="00582C82" w:rsidRPr="000728DA">
          <w:rPr>
            <w:rStyle w:val="Hyperlink"/>
          </w:rPr>
          <w:t>www.freecodecamp.com</w:t>
        </w:r>
      </w:hyperlink>
    </w:p>
    <w:p w:rsidR="00C93A69" w:rsidRDefault="00C93A69" w:rsidP="00C93A69"/>
    <w:p w:rsidR="00C93A69" w:rsidRPr="00C93A69" w:rsidRDefault="00C93A69" w:rsidP="00C93A69">
      <w:pPr>
        <w:rPr>
          <w:b/>
          <w:u w:val="single"/>
        </w:rPr>
      </w:pPr>
      <w:r>
        <w:rPr>
          <w:b/>
          <w:u w:val="single"/>
        </w:rPr>
        <w:t>Note</w:t>
      </w:r>
    </w:p>
    <w:p w:rsidR="00B61790" w:rsidRPr="00A20C4C" w:rsidRDefault="003F3CA0" w:rsidP="00307290">
      <w:pPr>
        <w:pStyle w:val="Lijstalinea"/>
        <w:numPr>
          <w:ilvl w:val="0"/>
          <w:numId w:val="13"/>
        </w:numPr>
        <w:rPr>
          <w:szCs w:val="22"/>
        </w:rPr>
      </w:pPr>
      <w:r w:rsidRPr="00433241">
        <w:rPr>
          <w:szCs w:val="22"/>
        </w:rPr>
        <w:t xml:space="preserve">Work together if necessary, but </w:t>
      </w:r>
      <w:r w:rsidRPr="00433241">
        <w:rPr>
          <w:b/>
          <w:szCs w:val="22"/>
        </w:rPr>
        <w:t>do not copy</w:t>
      </w:r>
      <w:r w:rsidRPr="00433241">
        <w:rPr>
          <w:szCs w:val="22"/>
        </w:rPr>
        <w:t xml:space="preserve">. </w:t>
      </w:r>
      <w:r w:rsidRPr="00433241">
        <w:rPr>
          <w:b/>
          <w:szCs w:val="22"/>
        </w:rPr>
        <w:t xml:space="preserve">In case of fraud, </w:t>
      </w:r>
      <w:r>
        <w:rPr>
          <w:b/>
          <w:szCs w:val="22"/>
        </w:rPr>
        <w:t>you have to create your own assignment with the same techniques as this one. You have to discuss this with your teacher!</w:t>
      </w:r>
      <w:r w:rsidR="0088522A">
        <w:rPr>
          <w:b/>
          <w:szCs w:val="22"/>
        </w:rPr>
        <w:t>!</w:t>
      </w:r>
    </w:p>
    <w:p w:rsidR="00264969" w:rsidRPr="006159C1" w:rsidRDefault="006159C1" w:rsidP="006159C1">
      <w:pPr>
        <w:pStyle w:val="Kop1"/>
        <w:rPr>
          <w:b/>
          <w:color w:val="FF0000"/>
          <w:sz w:val="20"/>
        </w:rPr>
      </w:pPr>
      <w:r w:rsidRPr="00B319AB">
        <w:rPr>
          <w:lang w:val="en-GB"/>
        </w:rPr>
        <w:t>Assessment</w:t>
      </w:r>
    </w:p>
    <w:p w:rsidR="003E1B24" w:rsidRDefault="003E1B24" w:rsidP="00307290">
      <w:pPr>
        <w:rPr>
          <w:b/>
          <w:sz w:val="24"/>
          <w:szCs w:val="40"/>
        </w:rPr>
      </w:pPr>
    </w:p>
    <w:p w:rsidR="003E1B24" w:rsidRDefault="006D0025" w:rsidP="00307290">
      <w:pPr>
        <w:rPr>
          <w:noProof/>
          <w:lang w:val="nl-NL" w:eastAsia="nl-NL"/>
        </w:rPr>
      </w:pPr>
      <w:r w:rsidRPr="006D0025">
        <w:rPr>
          <w:noProof/>
          <w:lang w:val="nl-NL" w:eastAsia="nl-NL"/>
        </w:rPr>
        <w:t xml:space="preserve"> </w:t>
      </w:r>
      <w:bookmarkStart w:id="0" w:name="_GoBack"/>
      <w:bookmarkEnd w:id="0"/>
    </w:p>
    <w:p w:rsidR="00266357" w:rsidRDefault="00266357" w:rsidP="00307290">
      <w:pPr>
        <w:rPr>
          <w:b/>
          <w:sz w:val="40"/>
          <w:szCs w:val="40"/>
        </w:rPr>
      </w:pPr>
    </w:p>
    <w:p w:rsidR="006D0025" w:rsidRDefault="006D0025" w:rsidP="00307290">
      <w:pPr>
        <w:rPr>
          <w:b/>
          <w:sz w:val="40"/>
          <w:szCs w:val="40"/>
        </w:rPr>
      </w:pPr>
    </w:p>
    <w:sectPr w:rsidR="006D0025" w:rsidSect="005919CA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28F" w:rsidRDefault="00D9128F" w:rsidP="009E4400">
      <w:r>
        <w:separator/>
      </w:r>
    </w:p>
  </w:endnote>
  <w:endnote w:type="continuationSeparator" w:id="0">
    <w:p w:rsidR="00D9128F" w:rsidRDefault="00D9128F" w:rsidP="009E4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9DB" w:rsidRPr="00DC5360" w:rsidRDefault="007239DB" w:rsidP="0026564F">
    <w:pPr>
      <w:pStyle w:val="Voettekst"/>
      <w:jc w:val="center"/>
      <w:rPr>
        <w:sz w:val="16"/>
        <w:szCs w:val="16"/>
        <w:lang w:val="nl-NL"/>
      </w:rPr>
    </w:pPr>
    <w:r w:rsidRPr="00DC5360">
      <w:rPr>
        <w:rFonts w:ascii="Trebuchet MS" w:hAnsi="Trebuchet MS"/>
        <w:b/>
        <w:bCs/>
        <w:color w:val="0F4DBC"/>
        <w:szCs w:val="20"/>
        <w:lang w:val="nl-NL"/>
      </w:rPr>
      <w:t>ict</w:t>
    </w:r>
    <w:r w:rsidRPr="00DC5360">
      <w:rPr>
        <w:rFonts w:ascii="Trebuchet MS" w:hAnsi="Trebuchet MS"/>
        <w:color w:val="424A52"/>
        <w:szCs w:val="20"/>
        <w:lang w:val="nl-NL"/>
      </w:rPr>
      <w:t xml:space="preserve"> college is een onderdeel van </w:t>
    </w:r>
    <w:proofErr w:type="spellStart"/>
    <w:r w:rsidRPr="00DC5360">
      <w:rPr>
        <w:rFonts w:ascii="Trebuchet MS" w:hAnsi="Trebuchet MS"/>
        <w:color w:val="424A52"/>
        <w:szCs w:val="20"/>
        <w:lang w:val="nl-NL"/>
      </w:rPr>
      <w:t>roc</w:t>
    </w:r>
    <w:proofErr w:type="spellEnd"/>
    <w:r w:rsidRPr="00DC5360">
      <w:rPr>
        <w:rFonts w:ascii="Trebuchet MS" w:hAnsi="Trebuchet MS"/>
        <w:szCs w:val="20"/>
        <w:lang w:val="nl-NL"/>
      </w:rPr>
      <w:t xml:space="preserve"> </w:t>
    </w:r>
    <w:r w:rsidRPr="00DC5360">
      <w:rPr>
        <w:rFonts w:ascii="Trebuchet MS" w:hAnsi="Trebuchet MS"/>
        <w:color w:val="00B2AA"/>
        <w:szCs w:val="20"/>
        <w:lang w:val="nl-NL"/>
      </w:rPr>
      <w:t xml:space="preserve">ter </w:t>
    </w:r>
    <w:proofErr w:type="spellStart"/>
    <w:r w:rsidRPr="00DC5360">
      <w:rPr>
        <w:rFonts w:ascii="Trebuchet MS" w:hAnsi="Trebuchet MS"/>
        <w:color w:val="00B2AA"/>
        <w:szCs w:val="20"/>
        <w:lang w:val="nl-NL"/>
      </w:rPr>
      <w:t>aa</w:t>
    </w:r>
    <w:proofErr w:type="spellEnd"/>
    <w:r w:rsidRPr="00DC5360">
      <w:rPr>
        <w:rFonts w:ascii="Trebuchet MS" w:hAnsi="Trebuchet MS"/>
        <w:szCs w:val="20"/>
        <w:lang w:val="nl-NL"/>
      </w:rPr>
      <w:t xml:space="preserve"> </w:t>
    </w:r>
    <w:proofErr w:type="spellStart"/>
    <w:r w:rsidRPr="00DC5360">
      <w:rPr>
        <w:rFonts w:ascii="Trebuchet MS" w:hAnsi="Trebuchet MS"/>
        <w:color w:val="424A52"/>
        <w:szCs w:val="20"/>
        <w:lang w:val="nl-NL"/>
      </w:rPr>
      <w:t>helmond</w:t>
    </w:r>
    <w:proofErr w:type="spellEnd"/>
    <w:r w:rsidRPr="00DC5360">
      <w:rPr>
        <w:rFonts w:ascii="Trebuchet MS" w:hAnsi="Trebuchet MS"/>
        <w:color w:val="424A52"/>
        <w:szCs w:val="20"/>
        <w:lang w:val="nl-NL"/>
      </w:rPr>
      <w:tab/>
    </w:r>
    <w:r w:rsidRPr="00DC3D5E">
      <w:rPr>
        <w:rStyle w:val="Paginanummer"/>
        <w:sz w:val="16"/>
        <w:szCs w:val="16"/>
      </w:rPr>
      <w:fldChar w:fldCharType="begin"/>
    </w:r>
    <w:r w:rsidRPr="00DC5360">
      <w:rPr>
        <w:rStyle w:val="Paginanummer"/>
        <w:sz w:val="16"/>
        <w:szCs w:val="16"/>
        <w:lang w:val="nl-NL"/>
      </w:rPr>
      <w:instrText xml:space="preserve"> PAGE </w:instrText>
    </w:r>
    <w:r w:rsidRPr="00DC3D5E">
      <w:rPr>
        <w:rStyle w:val="Paginanummer"/>
        <w:sz w:val="16"/>
        <w:szCs w:val="16"/>
      </w:rPr>
      <w:fldChar w:fldCharType="separate"/>
    </w:r>
    <w:r w:rsidR="00AB24BE">
      <w:rPr>
        <w:rStyle w:val="Paginanummer"/>
        <w:noProof/>
        <w:sz w:val="16"/>
        <w:szCs w:val="16"/>
        <w:lang w:val="nl-NL"/>
      </w:rPr>
      <w:t>3</w:t>
    </w:r>
    <w:r w:rsidRPr="00DC3D5E">
      <w:rPr>
        <w:rStyle w:val="Paginanummer"/>
        <w:sz w:val="16"/>
        <w:szCs w:val="16"/>
      </w:rPr>
      <w:fldChar w:fldCharType="end"/>
    </w:r>
    <w:r w:rsidRPr="00DC5360">
      <w:rPr>
        <w:rStyle w:val="Paginanummer"/>
        <w:sz w:val="16"/>
        <w:szCs w:val="16"/>
        <w:lang w:val="nl-NL"/>
      </w:rPr>
      <w:t xml:space="preserve"> van </w:t>
    </w:r>
    <w:r w:rsidRPr="00DC3D5E">
      <w:rPr>
        <w:rStyle w:val="Paginanummer"/>
        <w:sz w:val="16"/>
        <w:szCs w:val="16"/>
      </w:rPr>
      <w:fldChar w:fldCharType="begin"/>
    </w:r>
    <w:r w:rsidRPr="00DC5360">
      <w:rPr>
        <w:rStyle w:val="Paginanummer"/>
        <w:sz w:val="16"/>
        <w:szCs w:val="16"/>
        <w:lang w:val="nl-NL"/>
      </w:rPr>
      <w:instrText xml:space="preserve"> NUMPAGES </w:instrText>
    </w:r>
    <w:r w:rsidRPr="00DC3D5E">
      <w:rPr>
        <w:rStyle w:val="Paginanummer"/>
        <w:sz w:val="16"/>
        <w:szCs w:val="16"/>
      </w:rPr>
      <w:fldChar w:fldCharType="separate"/>
    </w:r>
    <w:r w:rsidR="00AB24BE">
      <w:rPr>
        <w:rStyle w:val="Paginanummer"/>
        <w:noProof/>
        <w:sz w:val="16"/>
        <w:szCs w:val="16"/>
        <w:lang w:val="nl-NL"/>
      </w:rPr>
      <w:t>3</w:t>
    </w:r>
    <w:r w:rsidRPr="00DC3D5E">
      <w:rPr>
        <w:rStyle w:val="Paginanumm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28F" w:rsidRDefault="00D9128F" w:rsidP="009E4400">
      <w:r>
        <w:separator/>
      </w:r>
    </w:p>
  </w:footnote>
  <w:footnote w:type="continuationSeparator" w:id="0">
    <w:p w:rsidR="00D9128F" w:rsidRDefault="00D9128F" w:rsidP="009E4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9DB" w:rsidRPr="00D25C26" w:rsidRDefault="007239DB" w:rsidP="00DB5DBE">
    <w:pPr>
      <w:spacing w:line="273" w:lineRule="auto"/>
      <w:rPr>
        <w:noProof/>
        <w:sz w:val="16"/>
        <w:szCs w:val="16"/>
        <w:lang w:eastAsia="nl-NL"/>
      </w:rPr>
    </w:pPr>
    <w:r>
      <w:rPr>
        <w:noProof/>
        <w:sz w:val="16"/>
        <w:szCs w:val="16"/>
        <w:lang w:val="nl-NL" w:eastAsia="nl-NL"/>
      </w:rPr>
      <w:drawing>
        <wp:anchor distT="0" distB="0" distL="114300" distR="114300" simplePos="0" relativeHeight="251667456" behindDoc="0" locked="0" layoutInCell="1" allowOverlap="1" wp14:anchorId="6A06882E" wp14:editId="17A34161">
          <wp:simplePos x="0" y="0"/>
          <wp:positionH relativeFrom="column">
            <wp:posOffset>4771390</wp:posOffset>
          </wp:positionH>
          <wp:positionV relativeFrom="paragraph">
            <wp:posOffset>-140970</wp:posOffset>
          </wp:positionV>
          <wp:extent cx="977900" cy="521970"/>
          <wp:effectExtent l="19050" t="0" r="0" b="0"/>
          <wp:wrapNone/>
          <wp:docPr id="1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7900" cy="521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43BDC" w:rsidRPr="00265859">
      <w:rPr>
        <w:noProof/>
        <w:sz w:val="16"/>
        <w:szCs w:val="16"/>
        <w:lang w:eastAsia="nl-NL"/>
      </w:rPr>
      <w:t>Guestbook PHP</w:t>
    </w:r>
    <w:r w:rsidR="00904D01">
      <w:rPr>
        <w:sz w:val="16"/>
        <w:szCs w:val="16"/>
      </w:rPr>
      <w:t xml:space="preserve"> - assignment - </w:t>
    </w:r>
    <w:proofErr w:type="spellStart"/>
    <w:r w:rsidR="00904D01">
      <w:rPr>
        <w:sz w:val="16"/>
        <w:szCs w:val="16"/>
      </w:rPr>
      <w:t>ao</w:t>
    </w:r>
    <w:proofErr w:type="spellEnd"/>
    <w:r w:rsidR="00904D01">
      <w:rPr>
        <w:sz w:val="16"/>
        <w:szCs w:val="16"/>
      </w:rPr>
      <w:t xml:space="preserve">  - </w:t>
    </w:r>
    <w:proofErr w:type="spellStart"/>
    <w:r w:rsidR="00904D01">
      <w:rPr>
        <w:sz w:val="16"/>
        <w:szCs w:val="16"/>
      </w:rPr>
      <w:t>wd</w:t>
    </w:r>
    <w:proofErr w:type="spellEnd"/>
    <w:r w:rsidR="00904D01">
      <w:rPr>
        <w:sz w:val="16"/>
        <w:szCs w:val="16"/>
      </w:rPr>
      <w:t xml:space="preserve"> – s2p1</w:t>
    </w:r>
    <w:r w:rsidRPr="002E2774">
      <w:rPr>
        <w:sz w:val="16"/>
        <w:szCs w:val="16"/>
      </w:rPr>
      <w:t xml:space="preserve"> – ict college</w:t>
    </w:r>
    <w:r w:rsidRPr="002E2774">
      <w:rPr>
        <w:sz w:val="16"/>
        <w:szCs w:val="16"/>
      </w:rPr>
      <w:tab/>
    </w:r>
    <w:r>
      <w:rPr>
        <w:rFonts w:ascii="Trebuchet MS" w:hAnsi="Trebuchet MS"/>
        <w:b/>
        <w:bCs/>
        <w:color w:val="0F4DBC"/>
        <w:szCs w:val="20"/>
      </w:rPr>
      <w:br/>
    </w:r>
    <w:r w:rsidR="00904D01">
      <w:rPr>
        <w:sz w:val="16"/>
        <w:szCs w:val="16"/>
      </w:rPr>
      <w:t xml:space="preserve">04feb2018 </w:t>
    </w:r>
    <w:r>
      <w:rPr>
        <w:sz w:val="16"/>
        <w:szCs w:val="16"/>
      </w:rPr>
      <w:t xml:space="preserve"> – nope &amp; pobe                                               </w:t>
    </w:r>
    <w:r w:rsidRPr="00AA7E4D">
      <w:rPr>
        <w:rFonts w:ascii="Trebuchet MS" w:hAnsi="Trebuchet MS"/>
        <w:color w:val="424A52"/>
        <w:szCs w:val="20"/>
      </w:rPr>
      <w:tab/>
    </w:r>
    <w:r w:rsidRPr="00AA7E4D">
      <w:rPr>
        <w:sz w:val="16"/>
        <w:szCs w:val="16"/>
      </w:rPr>
      <w:tab/>
    </w:r>
    <w:r w:rsidRPr="00AA7E4D">
      <w:rPr>
        <w:sz w:val="16"/>
        <w:szCs w:val="16"/>
      </w:rPr>
      <w:tab/>
    </w:r>
    <w:r>
      <w:rPr>
        <w:rFonts w:ascii="Times New Roman" w:hAnsi="Times New Roman" w:cs="Times New Roman"/>
        <w:noProof/>
        <w:lang w:val="nl-NL" w:eastAsia="nl-NL"/>
      </w:rPr>
      <w:drawing>
        <wp:anchor distT="36576" distB="36576" distL="36576" distR="36576" simplePos="0" relativeHeight="251652096" behindDoc="0" locked="0" layoutInCell="1" allowOverlap="1" wp14:anchorId="5221B98A" wp14:editId="72D7BB78">
          <wp:simplePos x="0" y="0"/>
          <wp:positionH relativeFrom="column">
            <wp:posOffset>11445240</wp:posOffset>
          </wp:positionH>
          <wp:positionV relativeFrom="paragraph">
            <wp:posOffset>463550</wp:posOffset>
          </wp:positionV>
          <wp:extent cx="3221355" cy="1568450"/>
          <wp:effectExtent l="19050" t="0" r="0" b="0"/>
          <wp:wrapNone/>
          <wp:docPr id="3" name="Afbeelding 1" descr="IC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T 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t="22159" b="26735"/>
                  <a:stretch>
                    <a:fillRect/>
                  </a:stretch>
                </pic:blipFill>
                <pic:spPr bwMode="auto">
                  <a:xfrm>
                    <a:off x="0" y="0"/>
                    <a:ext cx="3221355" cy="1568450"/>
                  </a:xfrm>
                  <a:prstGeom prst="rect">
                    <a:avLst/>
                  </a:prstGeom>
                  <a:noFill/>
                  <a:ln w="9525" algn="in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noProof/>
        <w:lang w:val="nl-NL" w:eastAsia="nl-NL"/>
      </w:rPr>
      <w:drawing>
        <wp:anchor distT="36576" distB="36576" distL="36576" distR="36576" simplePos="0" relativeHeight="251657216" behindDoc="0" locked="0" layoutInCell="1" allowOverlap="1" wp14:anchorId="593FF0B7" wp14:editId="05027BB8">
          <wp:simplePos x="0" y="0"/>
          <wp:positionH relativeFrom="column">
            <wp:posOffset>11445240</wp:posOffset>
          </wp:positionH>
          <wp:positionV relativeFrom="paragraph">
            <wp:posOffset>463550</wp:posOffset>
          </wp:positionV>
          <wp:extent cx="3221355" cy="1568450"/>
          <wp:effectExtent l="19050" t="0" r="0" b="0"/>
          <wp:wrapNone/>
          <wp:docPr id="7" name="Afbeelding 2" descr="IC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T 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t="22159" b="26735"/>
                  <a:stretch>
                    <a:fillRect/>
                  </a:stretch>
                </pic:blipFill>
                <pic:spPr bwMode="auto">
                  <a:xfrm>
                    <a:off x="0" y="0"/>
                    <a:ext cx="3221355" cy="1568450"/>
                  </a:xfrm>
                  <a:prstGeom prst="rect">
                    <a:avLst/>
                  </a:prstGeom>
                  <a:noFill/>
                  <a:ln w="9525" algn="in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noProof/>
        <w:lang w:val="nl-NL" w:eastAsia="nl-NL"/>
      </w:rPr>
      <w:drawing>
        <wp:anchor distT="36576" distB="36576" distL="36576" distR="36576" simplePos="0" relativeHeight="251661312" behindDoc="0" locked="0" layoutInCell="1" allowOverlap="1" wp14:anchorId="4B50F026" wp14:editId="7B19C562">
          <wp:simplePos x="0" y="0"/>
          <wp:positionH relativeFrom="column">
            <wp:posOffset>11445240</wp:posOffset>
          </wp:positionH>
          <wp:positionV relativeFrom="paragraph">
            <wp:posOffset>463550</wp:posOffset>
          </wp:positionV>
          <wp:extent cx="3221355" cy="1568450"/>
          <wp:effectExtent l="19050" t="0" r="0" b="0"/>
          <wp:wrapNone/>
          <wp:docPr id="8" name="Afbeelding 3" descr="IC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CT 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t="22159" b="26735"/>
                  <a:stretch>
                    <a:fillRect/>
                  </a:stretch>
                </pic:blipFill>
                <pic:spPr bwMode="auto">
                  <a:xfrm>
                    <a:off x="0" y="0"/>
                    <a:ext cx="3221355" cy="1568450"/>
                  </a:xfrm>
                  <a:prstGeom prst="rect">
                    <a:avLst/>
                  </a:prstGeom>
                  <a:noFill/>
                  <a:ln w="9525" algn="in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B270B"/>
    <w:multiLevelType w:val="hybridMultilevel"/>
    <w:tmpl w:val="954C1E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E21C7"/>
    <w:multiLevelType w:val="hybridMultilevel"/>
    <w:tmpl w:val="31DA0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13130"/>
    <w:multiLevelType w:val="hybridMultilevel"/>
    <w:tmpl w:val="8DF6AA7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7A39BF"/>
    <w:multiLevelType w:val="hybridMultilevel"/>
    <w:tmpl w:val="E48692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21D"/>
    <w:multiLevelType w:val="hybridMultilevel"/>
    <w:tmpl w:val="95AA30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856C9"/>
    <w:multiLevelType w:val="hybridMultilevel"/>
    <w:tmpl w:val="47D4F79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726F65"/>
    <w:multiLevelType w:val="hybridMultilevel"/>
    <w:tmpl w:val="A2AAF3C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F21538"/>
    <w:multiLevelType w:val="hybridMultilevel"/>
    <w:tmpl w:val="590A51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A2441F"/>
    <w:multiLevelType w:val="hybridMultilevel"/>
    <w:tmpl w:val="14E61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CC2A9C"/>
    <w:multiLevelType w:val="hybridMultilevel"/>
    <w:tmpl w:val="A77A7F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F627F"/>
    <w:multiLevelType w:val="hybridMultilevel"/>
    <w:tmpl w:val="042A28D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8D3947"/>
    <w:multiLevelType w:val="hybridMultilevel"/>
    <w:tmpl w:val="50CE7E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F648EF"/>
    <w:multiLevelType w:val="hybridMultilevel"/>
    <w:tmpl w:val="59B604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D91221"/>
    <w:multiLevelType w:val="hybridMultilevel"/>
    <w:tmpl w:val="3A5A1B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440BFE"/>
    <w:multiLevelType w:val="hybridMultilevel"/>
    <w:tmpl w:val="7804D4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D563B23"/>
    <w:multiLevelType w:val="hybridMultilevel"/>
    <w:tmpl w:val="CB981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A1B69"/>
    <w:multiLevelType w:val="hybridMultilevel"/>
    <w:tmpl w:val="178245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A207A3"/>
    <w:multiLevelType w:val="hybridMultilevel"/>
    <w:tmpl w:val="41CA389C"/>
    <w:lvl w:ilvl="0" w:tplc="4814A5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-GB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0B2C64"/>
    <w:multiLevelType w:val="hybridMultilevel"/>
    <w:tmpl w:val="7746530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ADB6550"/>
    <w:multiLevelType w:val="hybridMultilevel"/>
    <w:tmpl w:val="09F419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8F7039"/>
    <w:multiLevelType w:val="hybridMultilevel"/>
    <w:tmpl w:val="250C94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910008"/>
    <w:multiLevelType w:val="hybridMultilevel"/>
    <w:tmpl w:val="9F1A422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BC55E9"/>
    <w:multiLevelType w:val="hybridMultilevel"/>
    <w:tmpl w:val="0600AAF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335BE0"/>
    <w:multiLevelType w:val="hybridMultilevel"/>
    <w:tmpl w:val="BA40B0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F56227"/>
    <w:multiLevelType w:val="hybridMultilevel"/>
    <w:tmpl w:val="5E80E60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F732B09"/>
    <w:multiLevelType w:val="hybridMultilevel"/>
    <w:tmpl w:val="7792997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F787BA6"/>
    <w:multiLevelType w:val="hybridMultilevel"/>
    <w:tmpl w:val="C3FE5D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14"/>
  </w:num>
  <w:num w:numId="4">
    <w:abstractNumId w:val="1"/>
  </w:num>
  <w:num w:numId="5">
    <w:abstractNumId w:val="23"/>
  </w:num>
  <w:num w:numId="6">
    <w:abstractNumId w:val="2"/>
  </w:num>
  <w:num w:numId="7">
    <w:abstractNumId w:val="13"/>
  </w:num>
  <w:num w:numId="8">
    <w:abstractNumId w:val="3"/>
  </w:num>
  <w:num w:numId="9">
    <w:abstractNumId w:val="9"/>
  </w:num>
  <w:num w:numId="10">
    <w:abstractNumId w:val="18"/>
  </w:num>
  <w:num w:numId="11">
    <w:abstractNumId w:val="10"/>
  </w:num>
  <w:num w:numId="12">
    <w:abstractNumId w:val="11"/>
  </w:num>
  <w:num w:numId="13">
    <w:abstractNumId w:val="16"/>
  </w:num>
  <w:num w:numId="14">
    <w:abstractNumId w:val="17"/>
  </w:num>
  <w:num w:numId="15">
    <w:abstractNumId w:val="19"/>
  </w:num>
  <w:num w:numId="16">
    <w:abstractNumId w:val="15"/>
  </w:num>
  <w:num w:numId="17">
    <w:abstractNumId w:val="12"/>
  </w:num>
  <w:num w:numId="18">
    <w:abstractNumId w:val="0"/>
  </w:num>
  <w:num w:numId="19">
    <w:abstractNumId w:val="5"/>
  </w:num>
  <w:num w:numId="20">
    <w:abstractNumId w:val="6"/>
  </w:num>
  <w:num w:numId="21">
    <w:abstractNumId w:val="21"/>
  </w:num>
  <w:num w:numId="22">
    <w:abstractNumId w:val="20"/>
  </w:num>
  <w:num w:numId="23">
    <w:abstractNumId w:val="24"/>
  </w:num>
  <w:num w:numId="24">
    <w:abstractNumId w:val="8"/>
  </w:num>
  <w:num w:numId="25">
    <w:abstractNumId w:val="26"/>
  </w:num>
  <w:num w:numId="26">
    <w:abstractNumId w:val="25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2D9"/>
    <w:rsid w:val="00001710"/>
    <w:rsid w:val="000017B5"/>
    <w:rsid w:val="00001AEA"/>
    <w:rsid w:val="00003170"/>
    <w:rsid w:val="00007845"/>
    <w:rsid w:val="00012178"/>
    <w:rsid w:val="00012751"/>
    <w:rsid w:val="00013968"/>
    <w:rsid w:val="00015931"/>
    <w:rsid w:val="000163B4"/>
    <w:rsid w:val="00017DB4"/>
    <w:rsid w:val="00020518"/>
    <w:rsid w:val="00025538"/>
    <w:rsid w:val="00027686"/>
    <w:rsid w:val="00027DD7"/>
    <w:rsid w:val="000315D3"/>
    <w:rsid w:val="000331E4"/>
    <w:rsid w:val="00036F25"/>
    <w:rsid w:val="0004089B"/>
    <w:rsid w:val="000453A9"/>
    <w:rsid w:val="0005193C"/>
    <w:rsid w:val="000541AC"/>
    <w:rsid w:val="0005574F"/>
    <w:rsid w:val="0005637F"/>
    <w:rsid w:val="000601ED"/>
    <w:rsid w:val="000616BA"/>
    <w:rsid w:val="0006567B"/>
    <w:rsid w:val="000730FB"/>
    <w:rsid w:val="00076158"/>
    <w:rsid w:val="00077DE8"/>
    <w:rsid w:val="00081FC0"/>
    <w:rsid w:val="00083270"/>
    <w:rsid w:val="00093209"/>
    <w:rsid w:val="00093DBD"/>
    <w:rsid w:val="00094299"/>
    <w:rsid w:val="000950CE"/>
    <w:rsid w:val="00097E33"/>
    <w:rsid w:val="000A36B1"/>
    <w:rsid w:val="000A665B"/>
    <w:rsid w:val="000A75F3"/>
    <w:rsid w:val="000B065F"/>
    <w:rsid w:val="000C1B2A"/>
    <w:rsid w:val="000C2AF7"/>
    <w:rsid w:val="000C5640"/>
    <w:rsid w:val="000D07C9"/>
    <w:rsid w:val="000D2D5F"/>
    <w:rsid w:val="000D35D8"/>
    <w:rsid w:val="000D3D37"/>
    <w:rsid w:val="000D431E"/>
    <w:rsid w:val="000D6F93"/>
    <w:rsid w:val="000D74BD"/>
    <w:rsid w:val="000D7AFB"/>
    <w:rsid w:val="000D7EA4"/>
    <w:rsid w:val="000E5F35"/>
    <w:rsid w:val="000F080D"/>
    <w:rsid w:val="000F0E5B"/>
    <w:rsid w:val="000F1077"/>
    <w:rsid w:val="000F2F97"/>
    <w:rsid w:val="000F7F9B"/>
    <w:rsid w:val="00101D6E"/>
    <w:rsid w:val="0010264F"/>
    <w:rsid w:val="00105A00"/>
    <w:rsid w:val="00106E16"/>
    <w:rsid w:val="001112DB"/>
    <w:rsid w:val="00115B37"/>
    <w:rsid w:val="00125000"/>
    <w:rsid w:val="00127490"/>
    <w:rsid w:val="001277BD"/>
    <w:rsid w:val="00127E81"/>
    <w:rsid w:val="001334FF"/>
    <w:rsid w:val="00133C8B"/>
    <w:rsid w:val="0013402D"/>
    <w:rsid w:val="001363F0"/>
    <w:rsid w:val="001412AF"/>
    <w:rsid w:val="001451DE"/>
    <w:rsid w:val="001456E4"/>
    <w:rsid w:val="0014728D"/>
    <w:rsid w:val="001472CD"/>
    <w:rsid w:val="00150F45"/>
    <w:rsid w:val="0015423B"/>
    <w:rsid w:val="00155456"/>
    <w:rsid w:val="00161E83"/>
    <w:rsid w:val="0016338C"/>
    <w:rsid w:val="00163947"/>
    <w:rsid w:val="00166577"/>
    <w:rsid w:val="00177406"/>
    <w:rsid w:val="00185290"/>
    <w:rsid w:val="0018588E"/>
    <w:rsid w:val="001868C1"/>
    <w:rsid w:val="00187085"/>
    <w:rsid w:val="001902AD"/>
    <w:rsid w:val="00191B58"/>
    <w:rsid w:val="001950F8"/>
    <w:rsid w:val="00195839"/>
    <w:rsid w:val="001A0651"/>
    <w:rsid w:val="001A79E5"/>
    <w:rsid w:val="001B2001"/>
    <w:rsid w:val="001B696A"/>
    <w:rsid w:val="001B7D2A"/>
    <w:rsid w:val="001C1C33"/>
    <w:rsid w:val="001C1DB7"/>
    <w:rsid w:val="001C5524"/>
    <w:rsid w:val="001D2BAE"/>
    <w:rsid w:val="001E2722"/>
    <w:rsid w:val="001E3EC0"/>
    <w:rsid w:val="001E4974"/>
    <w:rsid w:val="001F1DA2"/>
    <w:rsid w:val="001F1DF4"/>
    <w:rsid w:val="001F38A3"/>
    <w:rsid w:val="001F5C3F"/>
    <w:rsid w:val="001F5F19"/>
    <w:rsid w:val="00204D47"/>
    <w:rsid w:val="00205490"/>
    <w:rsid w:val="00206448"/>
    <w:rsid w:val="00212DE0"/>
    <w:rsid w:val="00214ED8"/>
    <w:rsid w:val="00217142"/>
    <w:rsid w:val="0022008F"/>
    <w:rsid w:val="00222D5D"/>
    <w:rsid w:val="002232DC"/>
    <w:rsid w:val="0022392B"/>
    <w:rsid w:val="00233C73"/>
    <w:rsid w:val="00241677"/>
    <w:rsid w:val="00243C9C"/>
    <w:rsid w:val="002448C6"/>
    <w:rsid w:val="002449DC"/>
    <w:rsid w:val="00245D97"/>
    <w:rsid w:val="002466DB"/>
    <w:rsid w:val="00246B8D"/>
    <w:rsid w:val="0024750A"/>
    <w:rsid w:val="00256895"/>
    <w:rsid w:val="00261833"/>
    <w:rsid w:val="00264153"/>
    <w:rsid w:val="0026437E"/>
    <w:rsid w:val="00264969"/>
    <w:rsid w:val="0026564F"/>
    <w:rsid w:val="00265859"/>
    <w:rsid w:val="00265F45"/>
    <w:rsid w:val="00266357"/>
    <w:rsid w:val="00267FA1"/>
    <w:rsid w:val="002711A2"/>
    <w:rsid w:val="00271972"/>
    <w:rsid w:val="00273566"/>
    <w:rsid w:val="0027374E"/>
    <w:rsid w:val="00282ABC"/>
    <w:rsid w:val="00282BCF"/>
    <w:rsid w:val="00285ACC"/>
    <w:rsid w:val="00287707"/>
    <w:rsid w:val="002909DA"/>
    <w:rsid w:val="00297C2C"/>
    <w:rsid w:val="002A1C1B"/>
    <w:rsid w:val="002A353D"/>
    <w:rsid w:val="002A4332"/>
    <w:rsid w:val="002B57A8"/>
    <w:rsid w:val="002C4565"/>
    <w:rsid w:val="002C4F38"/>
    <w:rsid w:val="002C52C7"/>
    <w:rsid w:val="002C5D18"/>
    <w:rsid w:val="002C6B64"/>
    <w:rsid w:val="002D3C64"/>
    <w:rsid w:val="002D3FE5"/>
    <w:rsid w:val="002D52EE"/>
    <w:rsid w:val="002D64BC"/>
    <w:rsid w:val="002D7BB6"/>
    <w:rsid w:val="002E2774"/>
    <w:rsid w:val="002E4B4C"/>
    <w:rsid w:val="002E5FAF"/>
    <w:rsid w:val="002F1605"/>
    <w:rsid w:val="002F28D6"/>
    <w:rsid w:val="00305DDB"/>
    <w:rsid w:val="00307290"/>
    <w:rsid w:val="00310EC4"/>
    <w:rsid w:val="00311626"/>
    <w:rsid w:val="00312A56"/>
    <w:rsid w:val="00315040"/>
    <w:rsid w:val="003155AF"/>
    <w:rsid w:val="00323371"/>
    <w:rsid w:val="00324E91"/>
    <w:rsid w:val="003262E1"/>
    <w:rsid w:val="00326894"/>
    <w:rsid w:val="00334356"/>
    <w:rsid w:val="00334FA3"/>
    <w:rsid w:val="0033583A"/>
    <w:rsid w:val="00337764"/>
    <w:rsid w:val="003422E0"/>
    <w:rsid w:val="003441E0"/>
    <w:rsid w:val="003442E8"/>
    <w:rsid w:val="00346907"/>
    <w:rsid w:val="00346B3C"/>
    <w:rsid w:val="00347143"/>
    <w:rsid w:val="0035442B"/>
    <w:rsid w:val="00357101"/>
    <w:rsid w:val="00360BD1"/>
    <w:rsid w:val="003656C9"/>
    <w:rsid w:val="003659E6"/>
    <w:rsid w:val="00366696"/>
    <w:rsid w:val="00372218"/>
    <w:rsid w:val="00374E64"/>
    <w:rsid w:val="00375D55"/>
    <w:rsid w:val="00377452"/>
    <w:rsid w:val="00380D26"/>
    <w:rsid w:val="0038163C"/>
    <w:rsid w:val="00383321"/>
    <w:rsid w:val="00383BA2"/>
    <w:rsid w:val="003930CA"/>
    <w:rsid w:val="0039441A"/>
    <w:rsid w:val="003958AF"/>
    <w:rsid w:val="003A12EA"/>
    <w:rsid w:val="003A7BD8"/>
    <w:rsid w:val="003B0A1C"/>
    <w:rsid w:val="003B36B7"/>
    <w:rsid w:val="003B5839"/>
    <w:rsid w:val="003C6349"/>
    <w:rsid w:val="003D19A2"/>
    <w:rsid w:val="003D2297"/>
    <w:rsid w:val="003D3812"/>
    <w:rsid w:val="003D586E"/>
    <w:rsid w:val="003D644C"/>
    <w:rsid w:val="003D77DF"/>
    <w:rsid w:val="003E1B24"/>
    <w:rsid w:val="003E256A"/>
    <w:rsid w:val="003E4B48"/>
    <w:rsid w:val="003E4DC6"/>
    <w:rsid w:val="003E4E1D"/>
    <w:rsid w:val="003E7A48"/>
    <w:rsid w:val="003F32A1"/>
    <w:rsid w:val="003F3CA0"/>
    <w:rsid w:val="003F4E4E"/>
    <w:rsid w:val="003F4EA4"/>
    <w:rsid w:val="003F595F"/>
    <w:rsid w:val="003F5ED9"/>
    <w:rsid w:val="003F7D2E"/>
    <w:rsid w:val="00401902"/>
    <w:rsid w:val="00406327"/>
    <w:rsid w:val="00411628"/>
    <w:rsid w:val="0041184E"/>
    <w:rsid w:val="00411B81"/>
    <w:rsid w:val="004151A8"/>
    <w:rsid w:val="004156EC"/>
    <w:rsid w:val="00416D90"/>
    <w:rsid w:val="00416FC7"/>
    <w:rsid w:val="00420B42"/>
    <w:rsid w:val="00423500"/>
    <w:rsid w:val="004239F3"/>
    <w:rsid w:val="004330DE"/>
    <w:rsid w:val="00434881"/>
    <w:rsid w:val="004352DE"/>
    <w:rsid w:val="004357B2"/>
    <w:rsid w:val="00435DDE"/>
    <w:rsid w:val="00444CA1"/>
    <w:rsid w:val="00450CB3"/>
    <w:rsid w:val="00450EB8"/>
    <w:rsid w:val="0045180F"/>
    <w:rsid w:val="00452361"/>
    <w:rsid w:val="00461160"/>
    <w:rsid w:val="00466145"/>
    <w:rsid w:val="004677AC"/>
    <w:rsid w:val="0047125D"/>
    <w:rsid w:val="0047277E"/>
    <w:rsid w:val="0047490E"/>
    <w:rsid w:val="00475121"/>
    <w:rsid w:val="00480B8A"/>
    <w:rsid w:val="004825DD"/>
    <w:rsid w:val="00483DD5"/>
    <w:rsid w:val="004841D8"/>
    <w:rsid w:val="00484F00"/>
    <w:rsid w:val="00491061"/>
    <w:rsid w:val="00492BBF"/>
    <w:rsid w:val="00493700"/>
    <w:rsid w:val="004949AE"/>
    <w:rsid w:val="00496D7D"/>
    <w:rsid w:val="00497C3F"/>
    <w:rsid w:val="004A0716"/>
    <w:rsid w:val="004A09DD"/>
    <w:rsid w:val="004A1BE1"/>
    <w:rsid w:val="004A2350"/>
    <w:rsid w:val="004A2471"/>
    <w:rsid w:val="004A3158"/>
    <w:rsid w:val="004A3F70"/>
    <w:rsid w:val="004A5723"/>
    <w:rsid w:val="004B3FF0"/>
    <w:rsid w:val="004B79C3"/>
    <w:rsid w:val="004C0F50"/>
    <w:rsid w:val="004C1D6A"/>
    <w:rsid w:val="004C1DF0"/>
    <w:rsid w:val="004C2FEE"/>
    <w:rsid w:val="004C4063"/>
    <w:rsid w:val="004D1046"/>
    <w:rsid w:val="004D2024"/>
    <w:rsid w:val="004D211C"/>
    <w:rsid w:val="004D4C32"/>
    <w:rsid w:val="004E307C"/>
    <w:rsid w:val="004E6D3D"/>
    <w:rsid w:val="004E743F"/>
    <w:rsid w:val="004F0F6F"/>
    <w:rsid w:val="004F38F0"/>
    <w:rsid w:val="004F434C"/>
    <w:rsid w:val="0050019D"/>
    <w:rsid w:val="0050645E"/>
    <w:rsid w:val="00512A69"/>
    <w:rsid w:val="005159E3"/>
    <w:rsid w:val="00537842"/>
    <w:rsid w:val="00540CAC"/>
    <w:rsid w:val="00540DDD"/>
    <w:rsid w:val="005421E8"/>
    <w:rsid w:val="005431A1"/>
    <w:rsid w:val="00544710"/>
    <w:rsid w:val="00544871"/>
    <w:rsid w:val="0054617A"/>
    <w:rsid w:val="00551147"/>
    <w:rsid w:val="005518B8"/>
    <w:rsid w:val="0055357A"/>
    <w:rsid w:val="005554AA"/>
    <w:rsid w:val="005663C0"/>
    <w:rsid w:val="005668F8"/>
    <w:rsid w:val="0057089C"/>
    <w:rsid w:val="005723FB"/>
    <w:rsid w:val="00572932"/>
    <w:rsid w:val="005752D9"/>
    <w:rsid w:val="00575307"/>
    <w:rsid w:val="00576B00"/>
    <w:rsid w:val="00577E6F"/>
    <w:rsid w:val="0058282E"/>
    <w:rsid w:val="00582C82"/>
    <w:rsid w:val="00583636"/>
    <w:rsid w:val="00583CA7"/>
    <w:rsid w:val="00586703"/>
    <w:rsid w:val="00590A44"/>
    <w:rsid w:val="00590D59"/>
    <w:rsid w:val="005919CA"/>
    <w:rsid w:val="00592046"/>
    <w:rsid w:val="00594934"/>
    <w:rsid w:val="005953C2"/>
    <w:rsid w:val="005964B9"/>
    <w:rsid w:val="005A1C07"/>
    <w:rsid w:val="005A76BF"/>
    <w:rsid w:val="005B0428"/>
    <w:rsid w:val="005B0F62"/>
    <w:rsid w:val="005B6AE4"/>
    <w:rsid w:val="005B6AE5"/>
    <w:rsid w:val="005B7F3F"/>
    <w:rsid w:val="005C1A21"/>
    <w:rsid w:val="005C24B2"/>
    <w:rsid w:val="005C2892"/>
    <w:rsid w:val="005C3F1E"/>
    <w:rsid w:val="005D0607"/>
    <w:rsid w:val="005D37C7"/>
    <w:rsid w:val="005D6CBE"/>
    <w:rsid w:val="005D7463"/>
    <w:rsid w:val="005E2A79"/>
    <w:rsid w:val="005E4F37"/>
    <w:rsid w:val="005F286E"/>
    <w:rsid w:val="0060202D"/>
    <w:rsid w:val="00603180"/>
    <w:rsid w:val="00603E26"/>
    <w:rsid w:val="006068D5"/>
    <w:rsid w:val="00610204"/>
    <w:rsid w:val="00611164"/>
    <w:rsid w:val="006159C1"/>
    <w:rsid w:val="00615A12"/>
    <w:rsid w:val="00615EAE"/>
    <w:rsid w:val="00616EB4"/>
    <w:rsid w:val="00620A4C"/>
    <w:rsid w:val="00620CFD"/>
    <w:rsid w:val="00622DDC"/>
    <w:rsid w:val="00631BD4"/>
    <w:rsid w:val="00635984"/>
    <w:rsid w:val="006367EB"/>
    <w:rsid w:val="00640271"/>
    <w:rsid w:val="0064482E"/>
    <w:rsid w:val="00650FE3"/>
    <w:rsid w:val="0065108F"/>
    <w:rsid w:val="006554FF"/>
    <w:rsid w:val="00660BF5"/>
    <w:rsid w:val="00663495"/>
    <w:rsid w:val="00664EE0"/>
    <w:rsid w:val="006669D4"/>
    <w:rsid w:val="00667F25"/>
    <w:rsid w:val="00671830"/>
    <w:rsid w:val="00675B4A"/>
    <w:rsid w:val="00680859"/>
    <w:rsid w:val="00684F44"/>
    <w:rsid w:val="00685D72"/>
    <w:rsid w:val="00690E2A"/>
    <w:rsid w:val="006919EB"/>
    <w:rsid w:val="00692619"/>
    <w:rsid w:val="0069306B"/>
    <w:rsid w:val="006957A0"/>
    <w:rsid w:val="00696669"/>
    <w:rsid w:val="006A3EE1"/>
    <w:rsid w:val="006B08A3"/>
    <w:rsid w:val="006B29AB"/>
    <w:rsid w:val="006B2B36"/>
    <w:rsid w:val="006B47CA"/>
    <w:rsid w:val="006C1689"/>
    <w:rsid w:val="006C281C"/>
    <w:rsid w:val="006C3E49"/>
    <w:rsid w:val="006C424F"/>
    <w:rsid w:val="006C649E"/>
    <w:rsid w:val="006C69CA"/>
    <w:rsid w:val="006D0025"/>
    <w:rsid w:val="006D1E05"/>
    <w:rsid w:val="006D3461"/>
    <w:rsid w:val="006D5EEE"/>
    <w:rsid w:val="006D6E29"/>
    <w:rsid w:val="006D7D08"/>
    <w:rsid w:val="006E1377"/>
    <w:rsid w:val="006E36F8"/>
    <w:rsid w:val="006E384B"/>
    <w:rsid w:val="006E4BFC"/>
    <w:rsid w:val="006E659F"/>
    <w:rsid w:val="006E7228"/>
    <w:rsid w:val="006E7D3E"/>
    <w:rsid w:val="006F15F3"/>
    <w:rsid w:val="006F6710"/>
    <w:rsid w:val="006F684C"/>
    <w:rsid w:val="00701EDC"/>
    <w:rsid w:val="00703801"/>
    <w:rsid w:val="00706709"/>
    <w:rsid w:val="00710160"/>
    <w:rsid w:val="00711470"/>
    <w:rsid w:val="00714114"/>
    <w:rsid w:val="0071558F"/>
    <w:rsid w:val="00716F62"/>
    <w:rsid w:val="0072009C"/>
    <w:rsid w:val="007239DB"/>
    <w:rsid w:val="00723B6B"/>
    <w:rsid w:val="007257B8"/>
    <w:rsid w:val="0072672F"/>
    <w:rsid w:val="0073017D"/>
    <w:rsid w:val="00731384"/>
    <w:rsid w:val="00731F9D"/>
    <w:rsid w:val="00732107"/>
    <w:rsid w:val="00732511"/>
    <w:rsid w:val="007333F2"/>
    <w:rsid w:val="007345B9"/>
    <w:rsid w:val="00735B6D"/>
    <w:rsid w:val="007402B2"/>
    <w:rsid w:val="007535CD"/>
    <w:rsid w:val="00753735"/>
    <w:rsid w:val="0075449A"/>
    <w:rsid w:val="00756AFC"/>
    <w:rsid w:val="0076266E"/>
    <w:rsid w:val="007641DD"/>
    <w:rsid w:val="00764AB1"/>
    <w:rsid w:val="00764E7C"/>
    <w:rsid w:val="00767393"/>
    <w:rsid w:val="00775A2C"/>
    <w:rsid w:val="00777591"/>
    <w:rsid w:val="00780E72"/>
    <w:rsid w:val="00781E06"/>
    <w:rsid w:val="00785F5B"/>
    <w:rsid w:val="00791442"/>
    <w:rsid w:val="00793E3E"/>
    <w:rsid w:val="007968C5"/>
    <w:rsid w:val="007A071F"/>
    <w:rsid w:val="007A4BA1"/>
    <w:rsid w:val="007A5CBD"/>
    <w:rsid w:val="007A7599"/>
    <w:rsid w:val="007B02E1"/>
    <w:rsid w:val="007B0C19"/>
    <w:rsid w:val="007B2AB3"/>
    <w:rsid w:val="007B6986"/>
    <w:rsid w:val="007B73CC"/>
    <w:rsid w:val="007B748E"/>
    <w:rsid w:val="007C0102"/>
    <w:rsid w:val="007C0351"/>
    <w:rsid w:val="007C126E"/>
    <w:rsid w:val="007C2CFD"/>
    <w:rsid w:val="007C3E20"/>
    <w:rsid w:val="007D0F43"/>
    <w:rsid w:val="007D1AEF"/>
    <w:rsid w:val="007D3506"/>
    <w:rsid w:val="007E29B9"/>
    <w:rsid w:val="007E413A"/>
    <w:rsid w:val="007E4A7D"/>
    <w:rsid w:val="007E4F80"/>
    <w:rsid w:val="007E6D2F"/>
    <w:rsid w:val="007F0BCE"/>
    <w:rsid w:val="00810774"/>
    <w:rsid w:val="0081206F"/>
    <w:rsid w:val="008128B1"/>
    <w:rsid w:val="0081614C"/>
    <w:rsid w:val="00817AB7"/>
    <w:rsid w:val="00820D8D"/>
    <w:rsid w:val="008226BA"/>
    <w:rsid w:val="00825535"/>
    <w:rsid w:val="00826E21"/>
    <w:rsid w:val="00833D69"/>
    <w:rsid w:val="00836274"/>
    <w:rsid w:val="00841D0C"/>
    <w:rsid w:val="0084211F"/>
    <w:rsid w:val="0084244E"/>
    <w:rsid w:val="008432EE"/>
    <w:rsid w:val="008531C6"/>
    <w:rsid w:val="00855F25"/>
    <w:rsid w:val="00856084"/>
    <w:rsid w:val="00857755"/>
    <w:rsid w:val="00867CBE"/>
    <w:rsid w:val="008704A3"/>
    <w:rsid w:val="008745F7"/>
    <w:rsid w:val="00874BFC"/>
    <w:rsid w:val="00875976"/>
    <w:rsid w:val="00877D5F"/>
    <w:rsid w:val="008827CF"/>
    <w:rsid w:val="0088329F"/>
    <w:rsid w:val="008839FD"/>
    <w:rsid w:val="00883FD4"/>
    <w:rsid w:val="00884408"/>
    <w:rsid w:val="00884F00"/>
    <w:rsid w:val="008851EA"/>
    <w:rsid w:val="0088522A"/>
    <w:rsid w:val="00885BA9"/>
    <w:rsid w:val="00890B27"/>
    <w:rsid w:val="008919E6"/>
    <w:rsid w:val="008933C9"/>
    <w:rsid w:val="00893C07"/>
    <w:rsid w:val="008959A6"/>
    <w:rsid w:val="00896965"/>
    <w:rsid w:val="00897E20"/>
    <w:rsid w:val="008A05CF"/>
    <w:rsid w:val="008A0D47"/>
    <w:rsid w:val="008A392F"/>
    <w:rsid w:val="008A7262"/>
    <w:rsid w:val="008B68F1"/>
    <w:rsid w:val="008B7BCD"/>
    <w:rsid w:val="008C20B4"/>
    <w:rsid w:val="008C3AED"/>
    <w:rsid w:val="008C557C"/>
    <w:rsid w:val="008D1946"/>
    <w:rsid w:val="008D1CF2"/>
    <w:rsid w:val="008E2DE5"/>
    <w:rsid w:val="008E4766"/>
    <w:rsid w:val="008F005D"/>
    <w:rsid w:val="008F0D5F"/>
    <w:rsid w:val="008F1671"/>
    <w:rsid w:val="008F1A31"/>
    <w:rsid w:val="008F27D1"/>
    <w:rsid w:val="008F2DD1"/>
    <w:rsid w:val="008F45A9"/>
    <w:rsid w:val="008F4DF9"/>
    <w:rsid w:val="008F6864"/>
    <w:rsid w:val="008F7F32"/>
    <w:rsid w:val="00904D01"/>
    <w:rsid w:val="00906212"/>
    <w:rsid w:val="00907DFD"/>
    <w:rsid w:val="0091272B"/>
    <w:rsid w:val="00916729"/>
    <w:rsid w:val="0091794B"/>
    <w:rsid w:val="009240BA"/>
    <w:rsid w:val="0092588A"/>
    <w:rsid w:val="00925BCA"/>
    <w:rsid w:val="009261AD"/>
    <w:rsid w:val="00927343"/>
    <w:rsid w:val="00932811"/>
    <w:rsid w:val="009341A8"/>
    <w:rsid w:val="009357CC"/>
    <w:rsid w:val="00941BD6"/>
    <w:rsid w:val="009427FE"/>
    <w:rsid w:val="00942B5B"/>
    <w:rsid w:val="009457C7"/>
    <w:rsid w:val="00947961"/>
    <w:rsid w:val="009548D0"/>
    <w:rsid w:val="009658DC"/>
    <w:rsid w:val="00972FB0"/>
    <w:rsid w:val="009755A5"/>
    <w:rsid w:val="009774E2"/>
    <w:rsid w:val="0098126F"/>
    <w:rsid w:val="00981331"/>
    <w:rsid w:val="00982A71"/>
    <w:rsid w:val="009831EE"/>
    <w:rsid w:val="0099127E"/>
    <w:rsid w:val="00991B77"/>
    <w:rsid w:val="0099751A"/>
    <w:rsid w:val="009A2BA2"/>
    <w:rsid w:val="009A49B6"/>
    <w:rsid w:val="009B2FA8"/>
    <w:rsid w:val="009B38CA"/>
    <w:rsid w:val="009B43B2"/>
    <w:rsid w:val="009B4836"/>
    <w:rsid w:val="009B4D92"/>
    <w:rsid w:val="009B5C3C"/>
    <w:rsid w:val="009C7215"/>
    <w:rsid w:val="009D3228"/>
    <w:rsid w:val="009D3600"/>
    <w:rsid w:val="009D4878"/>
    <w:rsid w:val="009E1756"/>
    <w:rsid w:val="009E4400"/>
    <w:rsid w:val="009E6E39"/>
    <w:rsid w:val="009E7E50"/>
    <w:rsid w:val="009F12E1"/>
    <w:rsid w:val="009F1603"/>
    <w:rsid w:val="009F3A59"/>
    <w:rsid w:val="009F5A9B"/>
    <w:rsid w:val="009F7B2C"/>
    <w:rsid w:val="009F7FBA"/>
    <w:rsid w:val="00A0149E"/>
    <w:rsid w:val="00A03054"/>
    <w:rsid w:val="00A034A7"/>
    <w:rsid w:val="00A139A6"/>
    <w:rsid w:val="00A20C4C"/>
    <w:rsid w:val="00A21CB0"/>
    <w:rsid w:val="00A21CC8"/>
    <w:rsid w:val="00A24E91"/>
    <w:rsid w:val="00A24ED9"/>
    <w:rsid w:val="00A2546E"/>
    <w:rsid w:val="00A26C09"/>
    <w:rsid w:val="00A322A9"/>
    <w:rsid w:val="00A32893"/>
    <w:rsid w:val="00A36C55"/>
    <w:rsid w:val="00A415BB"/>
    <w:rsid w:val="00A43D77"/>
    <w:rsid w:val="00A46153"/>
    <w:rsid w:val="00A468ED"/>
    <w:rsid w:val="00A47F47"/>
    <w:rsid w:val="00A52133"/>
    <w:rsid w:val="00A525FE"/>
    <w:rsid w:val="00A52BFA"/>
    <w:rsid w:val="00A53F40"/>
    <w:rsid w:val="00A54060"/>
    <w:rsid w:val="00A540E3"/>
    <w:rsid w:val="00A564ED"/>
    <w:rsid w:val="00A57B12"/>
    <w:rsid w:val="00A6016D"/>
    <w:rsid w:val="00A608E3"/>
    <w:rsid w:val="00A63A1F"/>
    <w:rsid w:val="00A64DA7"/>
    <w:rsid w:val="00A652F0"/>
    <w:rsid w:val="00A70BA0"/>
    <w:rsid w:val="00A71872"/>
    <w:rsid w:val="00A74B9C"/>
    <w:rsid w:val="00A80BFA"/>
    <w:rsid w:val="00A83CE3"/>
    <w:rsid w:val="00A85616"/>
    <w:rsid w:val="00A85F76"/>
    <w:rsid w:val="00A919F7"/>
    <w:rsid w:val="00AA30CB"/>
    <w:rsid w:val="00AA488A"/>
    <w:rsid w:val="00AA5C2E"/>
    <w:rsid w:val="00AA7E4D"/>
    <w:rsid w:val="00AB1DDE"/>
    <w:rsid w:val="00AB24BE"/>
    <w:rsid w:val="00AB2D9D"/>
    <w:rsid w:val="00AB646E"/>
    <w:rsid w:val="00AC193C"/>
    <w:rsid w:val="00AC46FF"/>
    <w:rsid w:val="00AC7B95"/>
    <w:rsid w:val="00AD142A"/>
    <w:rsid w:val="00AD15EE"/>
    <w:rsid w:val="00AD421A"/>
    <w:rsid w:val="00AD741B"/>
    <w:rsid w:val="00AD7AB0"/>
    <w:rsid w:val="00AD7EBC"/>
    <w:rsid w:val="00AE554D"/>
    <w:rsid w:val="00AF4F9B"/>
    <w:rsid w:val="00AF5B18"/>
    <w:rsid w:val="00AF7396"/>
    <w:rsid w:val="00B00508"/>
    <w:rsid w:val="00B00E1E"/>
    <w:rsid w:val="00B00E50"/>
    <w:rsid w:val="00B00F1F"/>
    <w:rsid w:val="00B02BDE"/>
    <w:rsid w:val="00B02E1A"/>
    <w:rsid w:val="00B1422E"/>
    <w:rsid w:val="00B23EB3"/>
    <w:rsid w:val="00B270E0"/>
    <w:rsid w:val="00B3016C"/>
    <w:rsid w:val="00B30455"/>
    <w:rsid w:val="00B319AB"/>
    <w:rsid w:val="00B32D7E"/>
    <w:rsid w:val="00B35447"/>
    <w:rsid w:val="00B3671B"/>
    <w:rsid w:val="00B4197E"/>
    <w:rsid w:val="00B43B6F"/>
    <w:rsid w:val="00B45752"/>
    <w:rsid w:val="00B5217F"/>
    <w:rsid w:val="00B52DAC"/>
    <w:rsid w:val="00B54627"/>
    <w:rsid w:val="00B55AD4"/>
    <w:rsid w:val="00B61790"/>
    <w:rsid w:val="00B620F5"/>
    <w:rsid w:val="00B64F99"/>
    <w:rsid w:val="00B71880"/>
    <w:rsid w:val="00B72009"/>
    <w:rsid w:val="00B72542"/>
    <w:rsid w:val="00B72FB3"/>
    <w:rsid w:val="00B7383E"/>
    <w:rsid w:val="00B73F6A"/>
    <w:rsid w:val="00B76D37"/>
    <w:rsid w:val="00B80760"/>
    <w:rsid w:val="00B82B5E"/>
    <w:rsid w:val="00B82B8C"/>
    <w:rsid w:val="00B867FD"/>
    <w:rsid w:val="00B86B50"/>
    <w:rsid w:val="00B87138"/>
    <w:rsid w:val="00B87A44"/>
    <w:rsid w:val="00B94315"/>
    <w:rsid w:val="00B9764D"/>
    <w:rsid w:val="00B97AC9"/>
    <w:rsid w:val="00B97D5B"/>
    <w:rsid w:val="00BA0DAD"/>
    <w:rsid w:val="00BA0E9D"/>
    <w:rsid w:val="00BA29A2"/>
    <w:rsid w:val="00BA4FDF"/>
    <w:rsid w:val="00BB1D5D"/>
    <w:rsid w:val="00BB72F1"/>
    <w:rsid w:val="00BC4B65"/>
    <w:rsid w:val="00BD1848"/>
    <w:rsid w:val="00BD1B3C"/>
    <w:rsid w:val="00BD1FC3"/>
    <w:rsid w:val="00BD5E0D"/>
    <w:rsid w:val="00BD7FCD"/>
    <w:rsid w:val="00BE20EB"/>
    <w:rsid w:val="00BE2B06"/>
    <w:rsid w:val="00BE6A17"/>
    <w:rsid w:val="00BF42F2"/>
    <w:rsid w:val="00BF58AB"/>
    <w:rsid w:val="00C00A78"/>
    <w:rsid w:val="00C011E6"/>
    <w:rsid w:val="00C053C4"/>
    <w:rsid w:val="00C10845"/>
    <w:rsid w:val="00C16702"/>
    <w:rsid w:val="00C21C59"/>
    <w:rsid w:val="00C31064"/>
    <w:rsid w:val="00C3542D"/>
    <w:rsid w:val="00C36405"/>
    <w:rsid w:val="00C36407"/>
    <w:rsid w:val="00C40101"/>
    <w:rsid w:val="00C425BF"/>
    <w:rsid w:val="00C42E73"/>
    <w:rsid w:val="00C42EA2"/>
    <w:rsid w:val="00C4406D"/>
    <w:rsid w:val="00C51F5A"/>
    <w:rsid w:val="00C56A2E"/>
    <w:rsid w:val="00C632AE"/>
    <w:rsid w:val="00C66402"/>
    <w:rsid w:val="00C6649F"/>
    <w:rsid w:val="00C73BDD"/>
    <w:rsid w:val="00C772DA"/>
    <w:rsid w:val="00C823CD"/>
    <w:rsid w:val="00C83835"/>
    <w:rsid w:val="00C87E47"/>
    <w:rsid w:val="00C90764"/>
    <w:rsid w:val="00C93A69"/>
    <w:rsid w:val="00C9563E"/>
    <w:rsid w:val="00C96273"/>
    <w:rsid w:val="00CA38E2"/>
    <w:rsid w:val="00CA5483"/>
    <w:rsid w:val="00CB1BB1"/>
    <w:rsid w:val="00CB1F57"/>
    <w:rsid w:val="00CB2594"/>
    <w:rsid w:val="00CB3D00"/>
    <w:rsid w:val="00CB6DCE"/>
    <w:rsid w:val="00CC6ECB"/>
    <w:rsid w:val="00CC760E"/>
    <w:rsid w:val="00CD0F2F"/>
    <w:rsid w:val="00CE3234"/>
    <w:rsid w:val="00CE74F8"/>
    <w:rsid w:val="00CE7B6E"/>
    <w:rsid w:val="00CF452C"/>
    <w:rsid w:val="00CF4EB9"/>
    <w:rsid w:val="00CF5CA7"/>
    <w:rsid w:val="00CF7AE8"/>
    <w:rsid w:val="00D0497A"/>
    <w:rsid w:val="00D07EB7"/>
    <w:rsid w:val="00D158B1"/>
    <w:rsid w:val="00D20336"/>
    <w:rsid w:val="00D21AFF"/>
    <w:rsid w:val="00D2564C"/>
    <w:rsid w:val="00D25C26"/>
    <w:rsid w:val="00D25C99"/>
    <w:rsid w:val="00D26EF1"/>
    <w:rsid w:val="00D277D7"/>
    <w:rsid w:val="00D33CA5"/>
    <w:rsid w:val="00D343C8"/>
    <w:rsid w:val="00D4196C"/>
    <w:rsid w:val="00D466E6"/>
    <w:rsid w:val="00D46E45"/>
    <w:rsid w:val="00D50780"/>
    <w:rsid w:val="00D509D7"/>
    <w:rsid w:val="00D50AD9"/>
    <w:rsid w:val="00D51884"/>
    <w:rsid w:val="00D52699"/>
    <w:rsid w:val="00D52DB6"/>
    <w:rsid w:val="00D531D1"/>
    <w:rsid w:val="00D559F8"/>
    <w:rsid w:val="00D56FA3"/>
    <w:rsid w:val="00D57955"/>
    <w:rsid w:val="00D57BC2"/>
    <w:rsid w:val="00D6042D"/>
    <w:rsid w:val="00D62B32"/>
    <w:rsid w:val="00D63F51"/>
    <w:rsid w:val="00D65399"/>
    <w:rsid w:val="00D65C2E"/>
    <w:rsid w:val="00D70787"/>
    <w:rsid w:val="00D71832"/>
    <w:rsid w:val="00D72094"/>
    <w:rsid w:val="00D74788"/>
    <w:rsid w:val="00D800FA"/>
    <w:rsid w:val="00D8096F"/>
    <w:rsid w:val="00D827B7"/>
    <w:rsid w:val="00D834F8"/>
    <w:rsid w:val="00D84B7E"/>
    <w:rsid w:val="00D86609"/>
    <w:rsid w:val="00D9128F"/>
    <w:rsid w:val="00D93829"/>
    <w:rsid w:val="00D94E90"/>
    <w:rsid w:val="00D95211"/>
    <w:rsid w:val="00D9523E"/>
    <w:rsid w:val="00D9604D"/>
    <w:rsid w:val="00D97D04"/>
    <w:rsid w:val="00DA0615"/>
    <w:rsid w:val="00DA27D2"/>
    <w:rsid w:val="00DA4304"/>
    <w:rsid w:val="00DA5926"/>
    <w:rsid w:val="00DA5E15"/>
    <w:rsid w:val="00DA7A30"/>
    <w:rsid w:val="00DB09DC"/>
    <w:rsid w:val="00DB0F5E"/>
    <w:rsid w:val="00DB1F26"/>
    <w:rsid w:val="00DB2FD0"/>
    <w:rsid w:val="00DB5CBB"/>
    <w:rsid w:val="00DB5DBE"/>
    <w:rsid w:val="00DC0200"/>
    <w:rsid w:val="00DC487B"/>
    <w:rsid w:val="00DC5360"/>
    <w:rsid w:val="00DC5A49"/>
    <w:rsid w:val="00DC6333"/>
    <w:rsid w:val="00DD1A97"/>
    <w:rsid w:val="00DD27AE"/>
    <w:rsid w:val="00DD55A1"/>
    <w:rsid w:val="00DD744C"/>
    <w:rsid w:val="00DE095A"/>
    <w:rsid w:val="00DF3D2F"/>
    <w:rsid w:val="00DF6741"/>
    <w:rsid w:val="00DF6867"/>
    <w:rsid w:val="00E116B5"/>
    <w:rsid w:val="00E15CA4"/>
    <w:rsid w:val="00E16C1E"/>
    <w:rsid w:val="00E203C5"/>
    <w:rsid w:val="00E22E88"/>
    <w:rsid w:val="00E25D5B"/>
    <w:rsid w:val="00E26BBD"/>
    <w:rsid w:val="00E27B7B"/>
    <w:rsid w:val="00E27BFE"/>
    <w:rsid w:val="00E367F2"/>
    <w:rsid w:val="00E43BDC"/>
    <w:rsid w:val="00E47B34"/>
    <w:rsid w:val="00E50D15"/>
    <w:rsid w:val="00E527BC"/>
    <w:rsid w:val="00E559E7"/>
    <w:rsid w:val="00E57CD6"/>
    <w:rsid w:val="00E63054"/>
    <w:rsid w:val="00E64978"/>
    <w:rsid w:val="00E70ECA"/>
    <w:rsid w:val="00E75EC5"/>
    <w:rsid w:val="00E7632B"/>
    <w:rsid w:val="00E81F2A"/>
    <w:rsid w:val="00E832E6"/>
    <w:rsid w:val="00E8407F"/>
    <w:rsid w:val="00E850B8"/>
    <w:rsid w:val="00E86CAC"/>
    <w:rsid w:val="00E87AE0"/>
    <w:rsid w:val="00E87CA9"/>
    <w:rsid w:val="00E909AD"/>
    <w:rsid w:val="00E91CEC"/>
    <w:rsid w:val="00E972A9"/>
    <w:rsid w:val="00EA12E7"/>
    <w:rsid w:val="00EA15CB"/>
    <w:rsid w:val="00EA3275"/>
    <w:rsid w:val="00EA3B4C"/>
    <w:rsid w:val="00EA3D6F"/>
    <w:rsid w:val="00EA60BC"/>
    <w:rsid w:val="00EA7E8D"/>
    <w:rsid w:val="00EB1D05"/>
    <w:rsid w:val="00EB7F10"/>
    <w:rsid w:val="00EC0127"/>
    <w:rsid w:val="00EC349D"/>
    <w:rsid w:val="00EC4B83"/>
    <w:rsid w:val="00EC7DF8"/>
    <w:rsid w:val="00ED0DE8"/>
    <w:rsid w:val="00ED2529"/>
    <w:rsid w:val="00EE016C"/>
    <w:rsid w:val="00EE3DB2"/>
    <w:rsid w:val="00EE4F31"/>
    <w:rsid w:val="00EE4FFA"/>
    <w:rsid w:val="00EE52C2"/>
    <w:rsid w:val="00EE589D"/>
    <w:rsid w:val="00EE68C5"/>
    <w:rsid w:val="00EE7ADC"/>
    <w:rsid w:val="00EF3080"/>
    <w:rsid w:val="00EF37C1"/>
    <w:rsid w:val="00EF58BC"/>
    <w:rsid w:val="00EF72D2"/>
    <w:rsid w:val="00EF73DE"/>
    <w:rsid w:val="00F0188B"/>
    <w:rsid w:val="00F01BAB"/>
    <w:rsid w:val="00F04E52"/>
    <w:rsid w:val="00F055A5"/>
    <w:rsid w:val="00F12149"/>
    <w:rsid w:val="00F125AD"/>
    <w:rsid w:val="00F12652"/>
    <w:rsid w:val="00F14EBC"/>
    <w:rsid w:val="00F15142"/>
    <w:rsid w:val="00F15E00"/>
    <w:rsid w:val="00F168FB"/>
    <w:rsid w:val="00F179E5"/>
    <w:rsid w:val="00F17D0F"/>
    <w:rsid w:val="00F219A4"/>
    <w:rsid w:val="00F23C39"/>
    <w:rsid w:val="00F3097F"/>
    <w:rsid w:val="00F30BB6"/>
    <w:rsid w:val="00F31451"/>
    <w:rsid w:val="00F346A2"/>
    <w:rsid w:val="00F43BDC"/>
    <w:rsid w:val="00F464B8"/>
    <w:rsid w:val="00F46A1B"/>
    <w:rsid w:val="00F502E7"/>
    <w:rsid w:val="00F55384"/>
    <w:rsid w:val="00F62202"/>
    <w:rsid w:val="00F63F03"/>
    <w:rsid w:val="00F65C5D"/>
    <w:rsid w:val="00F7026D"/>
    <w:rsid w:val="00F70337"/>
    <w:rsid w:val="00F70FA4"/>
    <w:rsid w:val="00F736B9"/>
    <w:rsid w:val="00F746F3"/>
    <w:rsid w:val="00F76901"/>
    <w:rsid w:val="00F77B16"/>
    <w:rsid w:val="00F83EED"/>
    <w:rsid w:val="00F86382"/>
    <w:rsid w:val="00F87294"/>
    <w:rsid w:val="00F87A0C"/>
    <w:rsid w:val="00F90F0A"/>
    <w:rsid w:val="00F94812"/>
    <w:rsid w:val="00FB3319"/>
    <w:rsid w:val="00FB39D0"/>
    <w:rsid w:val="00FB5602"/>
    <w:rsid w:val="00FB5A20"/>
    <w:rsid w:val="00FC299E"/>
    <w:rsid w:val="00FC59CA"/>
    <w:rsid w:val="00FD1058"/>
    <w:rsid w:val="00FD4E2B"/>
    <w:rsid w:val="00FD6680"/>
    <w:rsid w:val="00FD6D8A"/>
    <w:rsid w:val="00FE047A"/>
    <w:rsid w:val="00FE0997"/>
    <w:rsid w:val="00FE302F"/>
    <w:rsid w:val="00FF3EF1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06337F"/>
  <w15:docId w15:val="{1EB00802-5BA0-4811-B812-AC34A21D3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26894"/>
    <w:pPr>
      <w:spacing w:after="0" w:line="240" w:lineRule="auto"/>
    </w:pPr>
    <w:rPr>
      <w:rFonts w:asciiTheme="minorHAnsi" w:hAnsiTheme="minorHAnsi"/>
      <w:sz w:val="22"/>
      <w:szCs w:val="24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383BA2"/>
    <w:pPr>
      <w:keepNext/>
      <w:keepLines/>
      <w:spacing w:before="24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F5C3F"/>
    <w:pPr>
      <w:keepNext/>
      <w:keepLines/>
      <w:spacing w:before="40"/>
      <w:outlineLvl w:val="1"/>
    </w:pPr>
    <w:rPr>
      <w:rFonts w:eastAsiaTheme="majorEastAsia" w:cstheme="majorBidi"/>
      <w:color w:val="365F91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A57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E4400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E4400"/>
  </w:style>
  <w:style w:type="paragraph" w:styleId="Voettekst">
    <w:name w:val="footer"/>
    <w:basedOn w:val="Standaard"/>
    <w:link w:val="VoettekstChar"/>
    <w:uiPriority w:val="99"/>
    <w:unhideWhenUsed/>
    <w:rsid w:val="009E4400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E4400"/>
  </w:style>
  <w:style w:type="paragraph" w:styleId="Ballontekst">
    <w:name w:val="Balloon Text"/>
    <w:basedOn w:val="Standaard"/>
    <w:link w:val="BallontekstChar"/>
    <w:uiPriority w:val="99"/>
    <w:semiHidden/>
    <w:unhideWhenUsed/>
    <w:rsid w:val="009E440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E4400"/>
    <w:rPr>
      <w:rFonts w:ascii="Tahoma" w:hAnsi="Tahoma" w:cs="Tahoma"/>
      <w:sz w:val="16"/>
      <w:szCs w:val="16"/>
    </w:rPr>
  </w:style>
  <w:style w:type="character" w:styleId="Paginanummer">
    <w:name w:val="page number"/>
    <w:basedOn w:val="Standaardalinea-lettertype"/>
    <w:uiPriority w:val="99"/>
    <w:semiHidden/>
    <w:unhideWhenUsed/>
    <w:rsid w:val="009E4400"/>
  </w:style>
  <w:style w:type="paragraph" w:styleId="Lijstalinea">
    <w:name w:val="List Paragraph"/>
    <w:basedOn w:val="Standaard"/>
    <w:uiPriority w:val="34"/>
    <w:qFormat/>
    <w:rsid w:val="00DA5926"/>
    <w:pPr>
      <w:ind w:left="720"/>
      <w:contextualSpacing/>
    </w:p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04089B"/>
    <w:rPr>
      <w:rFonts w:ascii="Tahoma" w:hAnsi="Tahoma" w:cs="Tahoma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04089B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B61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383BA2"/>
    <w:rPr>
      <w:rFonts w:asciiTheme="minorHAnsi" w:eastAsiaTheme="majorEastAsia" w:hAnsiTheme="minorHAnsi" w:cstheme="majorBidi"/>
      <w:color w:val="365F91" w:themeColor="accent1" w:themeShade="BF"/>
      <w:sz w:val="32"/>
      <w:szCs w:val="32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1F5C3F"/>
    <w:rPr>
      <w:rFonts w:asciiTheme="minorHAnsi" w:eastAsiaTheme="majorEastAsia" w:hAnsiTheme="minorHAnsi" w:cstheme="majorBidi"/>
      <w:color w:val="365F91" w:themeColor="accent1" w:themeShade="BF"/>
      <w:sz w:val="26"/>
      <w:szCs w:val="26"/>
      <w:lang w:val="en-US"/>
    </w:rPr>
  </w:style>
  <w:style w:type="character" w:customStyle="1" w:styleId="normalchar1">
    <w:name w:val="normal__char1"/>
    <w:basedOn w:val="Standaardalinea-lettertype"/>
    <w:rsid w:val="00DC5360"/>
    <w:rPr>
      <w:rFonts w:ascii="Calibri" w:hAnsi="Calibri" w:hint="default"/>
      <w:sz w:val="22"/>
      <w:szCs w:val="22"/>
    </w:rPr>
  </w:style>
  <w:style w:type="character" w:customStyle="1" w:styleId="alt-edited1">
    <w:name w:val="alt-edited1"/>
    <w:basedOn w:val="Standaardalinea-lettertype"/>
    <w:rsid w:val="00C4406D"/>
    <w:rPr>
      <w:color w:val="4D90F0"/>
    </w:rPr>
  </w:style>
  <w:style w:type="character" w:styleId="Hyperlink">
    <w:name w:val="Hyperlink"/>
    <w:basedOn w:val="Standaardalinea-lettertype"/>
    <w:uiPriority w:val="99"/>
    <w:unhideWhenUsed/>
    <w:rsid w:val="005752D9"/>
    <w:rPr>
      <w:color w:val="0000FF" w:themeColor="hyperlink"/>
      <w:u w:val="single"/>
    </w:rPr>
  </w:style>
  <w:style w:type="character" w:styleId="Tekstvantijdelijkeaanduiding">
    <w:name w:val="Placeholder Text"/>
    <w:basedOn w:val="Standaardalinea-lettertype"/>
    <w:uiPriority w:val="99"/>
    <w:semiHidden/>
    <w:rsid w:val="00590A44"/>
    <w:rPr>
      <w:color w:val="808080"/>
    </w:rPr>
  </w:style>
  <w:style w:type="character" w:customStyle="1" w:styleId="apple-converted-space">
    <w:name w:val="apple-converted-space"/>
    <w:basedOn w:val="Standaardalinea-lettertype"/>
    <w:rsid w:val="000601ED"/>
  </w:style>
  <w:style w:type="paragraph" w:styleId="Geenafstand">
    <w:name w:val="No Spacing"/>
    <w:uiPriority w:val="1"/>
    <w:qFormat/>
    <w:rsid w:val="00EF58BC"/>
    <w:pPr>
      <w:spacing w:after="0" w:line="240" w:lineRule="auto"/>
    </w:pPr>
    <w:rPr>
      <w:rFonts w:asciiTheme="minorHAnsi" w:hAnsiTheme="minorHAnsi"/>
      <w:sz w:val="22"/>
      <w:szCs w:val="24"/>
      <w:lang w:val="en-US"/>
    </w:rPr>
  </w:style>
  <w:style w:type="paragraph" w:styleId="Bijschrift">
    <w:name w:val="caption"/>
    <w:basedOn w:val="Standaard"/>
    <w:next w:val="Standaard"/>
    <w:uiPriority w:val="35"/>
    <w:unhideWhenUsed/>
    <w:qFormat/>
    <w:rsid w:val="005C2892"/>
    <w:pPr>
      <w:spacing w:after="200"/>
    </w:pPr>
    <w:rPr>
      <w:i/>
      <w:iCs/>
      <w:color w:val="1F497D" w:themeColor="text2"/>
      <w:sz w:val="18"/>
      <w:szCs w:val="1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1614C"/>
    <w:rPr>
      <w:color w:val="800080" w:themeColor="followed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4A572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deel4">
    <w:name w:val="deel4"/>
    <w:basedOn w:val="Standaardalinea-lettertype"/>
    <w:rsid w:val="00480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4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.nocker@roc-teraa.n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b.porobic@roc-teraa.n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freecodecamp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nl/docs/Web/JavaScrip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jamin\Downloads\assignment%20-%20NAAM%20OPDRACHT%20-%20VAK%20-%20Vx%20-%20TTO%20-%20ICT%20college%202017%20(3)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 - NAAM OPDRACHT - VAK - Vx - TTO - ICT college 2017 (3).dotx</Template>
  <TotalTime>2442</TotalTime>
  <Pages>3</Pages>
  <Words>624</Words>
  <Characters>3437</Characters>
  <Application>Microsoft Office Word</Application>
  <DocSecurity>0</DocSecurity>
  <Lines>28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Memo template</vt:lpstr>
      <vt:lpstr>Memo template</vt:lpstr>
    </vt:vector>
  </TitlesOfParts>
  <Company>ROC Ter AA</Company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template</dc:title>
  <dc:creator>Benjamin</dc:creator>
  <cp:lastModifiedBy>Peter Nöcker</cp:lastModifiedBy>
  <cp:revision>787</cp:revision>
  <dcterms:created xsi:type="dcterms:W3CDTF">2017-03-27T09:44:00Z</dcterms:created>
  <dcterms:modified xsi:type="dcterms:W3CDTF">2018-02-19T00:40:00Z</dcterms:modified>
</cp:coreProperties>
</file>